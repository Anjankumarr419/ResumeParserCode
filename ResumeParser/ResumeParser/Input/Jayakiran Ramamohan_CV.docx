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4140"/>
      </w:tblGrid>
      <w:tr w:rsidR="00876246" w:rsidTr="00876246">
        <w:tc>
          <w:tcPr>
            <w:tcW w:w="6858" w:type="dxa"/>
          </w:tcPr>
          <w:tbl>
            <w:tblPr>
              <w:tblStyle w:val="TableGrid"/>
              <w:tblpPr w:leftFromText="187" w:rightFromText="187" w:tblpY="1"/>
              <w:tblOverlap w:val="never"/>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6480"/>
            </w:tblGrid>
            <w:tr w:rsidR="00876246" w:rsidTr="001F073E">
              <w:trPr>
                <w:trHeight w:val="432"/>
              </w:trPr>
              <w:tc>
                <w:tcPr>
                  <w:tcW w:w="6480" w:type="dxa"/>
                  <w:vAlign w:val="center"/>
                </w:tcPr>
                <w:p w:rsidR="00876246" w:rsidRPr="00EB0F9A" w:rsidRDefault="00F901B2" w:rsidP="001F073E">
                  <w:pPr>
                    <w:pStyle w:val="IntroductionStyle"/>
                  </w:pPr>
                  <w:sdt>
                    <w:sdtPr>
                      <w:alias w:val="Introduction"/>
                      <w:tag w:val="Introduction"/>
                      <w:id w:val="1823162150"/>
                      <w:lock w:val="sdtContentLocked"/>
                      <w:placeholder>
                        <w:docPart w:val="AD463B75304746E5BB9302775F77943F"/>
                      </w:placeholder>
                    </w:sdtPr>
                    <w:sdtEndPr/>
                    <w:sdtContent>
                      <w:r w:rsidR="00876246" w:rsidRPr="00EB0F9A">
                        <w:t>BACKGROUND</w:t>
                      </w:r>
                    </w:sdtContent>
                  </w:sdt>
                </w:p>
              </w:tc>
            </w:tr>
            <w:tr w:rsidR="00876246" w:rsidTr="00292F2F">
              <w:trPr>
                <w:trHeight w:val="1440"/>
              </w:trPr>
              <w:tc>
                <w:tcPr>
                  <w:tcW w:w="6480" w:type="dxa"/>
                </w:tcPr>
                <w:p w:rsidR="009427C5" w:rsidRDefault="00F901B2" w:rsidP="00AE1893">
                  <w:pPr>
                    <w:pStyle w:val="BodyContentStyle"/>
                    <w:spacing w:before="240"/>
                    <w:rPr>
                      <w:noProof/>
                      <w:lang w:val="en-US"/>
                    </w:rPr>
                  </w:pPr>
                  <w:sdt>
                    <w:sdtPr>
                      <w:rPr>
                        <w:noProof/>
                        <w:lang w:val="en-US"/>
                      </w:rPr>
                      <w:alias w:val="Body"/>
                      <w:tag w:val="Body"/>
                      <w:id w:val="235125"/>
                      <w:placeholder>
                        <w:docPart w:val="0511A5635B7E4314A57EACFA254C8004"/>
                      </w:placeholder>
                      <w:text w:multiLine="1"/>
                    </w:sdtPr>
                    <w:sdtEndPr/>
                    <w:sdtContent>
                      <w:r w:rsidR="00AE1893" w:rsidRPr="00AE1893">
                        <w:rPr>
                          <w:noProof/>
                          <w:lang w:val="en-US"/>
                        </w:rPr>
                        <w:t xml:space="preserve">Jayakiran M R is a Senior Test Engineer and </w:t>
                      </w:r>
                      <w:r w:rsidR="008B554D">
                        <w:rPr>
                          <w:noProof/>
                          <w:lang w:val="en-US"/>
                        </w:rPr>
                        <w:t>has hands on experience for 14.1</w:t>
                      </w:r>
                      <w:r w:rsidR="00AE1893" w:rsidRPr="00AE1893">
                        <w:rPr>
                          <w:noProof/>
                          <w:lang w:val="en-US"/>
                        </w:rPr>
                        <w:t xml:space="preserve"> years in System testing of Banking, Insurance, Reinsurance, Oil &amp; Energy and Inventory products. </w:t>
                      </w:r>
                      <w:r w:rsidR="00AE1893" w:rsidRPr="00AE1893">
                        <w:rPr>
                          <w:noProof/>
                          <w:lang w:val="en-US"/>
                        </w:rPr>
                        <w:br/>
                        <w:t xml:space="preserve">He is having experience in preparing Test cases, Test data and Test Reports for manual testing. Involved in Performance testing using Loadrunner and Business Logic tool (a load generator tool). </w:t>
                      </w:r>
                      <w:r w:rsidR="00AE1893" w:rsidRPr="00AE1893">
                        <w:rPr>
                          <w:noProof/>
                          <w:lang w:val="en-US"/>
                        </w:rPr>
                        <w:br/>
                        <w:t xml:space="preserve">Also involved in Squish scripting and using language Python. Involved in updating the existing Automation script and also Automating the new scenarios. </w:t>
                      </w:r>
                      <w:r w:rsidR="00AE1893" w:rsidRPr="00AE1893">
                        <w:rPr>
                          <w:noProof/>
                          <w:lang w:val="en-US"/>
                        </w:rPr>
                        <w:br/>
                        <w:t>Good in coordinating between Onshore and other teams. Mainly worked as Automation/functional tester in current project.</w:t>
                      </w:r>
                      <w:r w:rsidR="00AE1893" w:rsidRPr="00AE1893">
                        <w:rPr>
                          <w:noProof/>
                          <w:lang w:val="en-US"/>
                        </w:rPr>
                        <w:br/>
                        <w:t xml:space="preserve">Also involved in reviewing of testcases as per business scenarios to the juniors in the team. </w:t>
                      </w:r>
                      <w:r w:rsidR="00AE1893">
                        <w:rPr>
                          <w:noProof/>
                          <w:lang w:val="en-US"/>
                        </w:rPr>
                        <w:br/>
                        <w:t>Certified SCRUM Master.</w:t>
                      </w:r>
                      <w:r w:rsidR="00AE1893">
                        <w:rPr>
                          <w:noProof/>
                          <w:lang w:val="en-US"/>
                        </w:rPr>
                        <w:br/>
                      </w:r>
                      <w:r w:rsidR="00AE1893" w:rsidRPr="00AE1893">
                        <w:rPr>
                          <w:noProof/>
                          <w:lang w:val="en-US"/>
                        </w:rPr>
                        <w:t>PRINCE2 [Foundation &amp; P</w:t>
                      </w:r>
                      <w:r w:rsidR="00AE1893">
                        <w:rPr>
                          <w:noProof/>
                          <w:lang w:val="en-US"/>
                        </w:rPr>
                        <w:t>racticioner].</w:t>
                      </w:r>
                      <w:r w:rsidR="00AE1893" w:rsidRPr="00AE1893">
                        <w:rPr>
                          <w:noProof/>
                          <w:lang w:val="en-US"/>
                        </w:rPr>
                        <w:t xml:space="preserve"> </w:t>
                      </w:r>
                      <w:r w:rsidR="00AE1893">
                        <w:rPr>
                          <w:noProof/>
                          <w:lang w:val="en-US"/>
                        </w:rPr>
                        <w:br/>
                      </w:r>
                      <w:r w:rsidR="00AE1893" w:rsidRPr="00AE1893">
                        <w:rPr>
                          <w:noProof/>
                          <w:lang w:val="en-US"/>
                        </w:rPr>
                        <w:t>Advanced Python, Selenium with Java</w:t>
                      </w:r>
                      <w:r w:rsidR="00AE1893">
                        <w:rPr>
                          <w:noProof/>
                          <w:lang w:val="en-US"/>
                        </w:rPr>
                        <w:t>.</w:t>
                      </w:r>
                      <w:r w:rsidR="00AE1893">
                        <w:rPr>
                          <w:noProof/>
                          <w:lang w:val="en-US"/>
                        </w:rPr>
                        <w:br/>
                      </w:r>
                      <w:r w:rsidR="00AE1893" w:rsidRPr="00AE1893">
                        <w:rPr>
                          <w:noProof/>
                          <w:lang w:val="en-US"/>
                        </w:rPr>
                        <w:t>Selenium for Web Testing, Automated Testing Types</w:t>
                      </w:r>
                      <w:r w:rsidR="00AE1893">
                        <w:rPr>
                          <w:noProof/>
                          <w:lang w:val="en-US"/>
                        </w:rPr>
                        <w:t>.</w:t>
                      </w:r>
                      <w:r w:rsidR="00AE1893" w:rsidRPr="00AE1893">
                        <w:rPr>
                          <w:noProof/>
                          <w:lang w:val="en-US"/>
                        </w:rPr>
                        <w:t xml:space="preserve"> </w:t>
                      </w:r>
                      <w:r w:rsidR="00AE1893">
                        <w:rPr>
                          <w:noProof/>
                          <w:lang w:val="en-US"/>
                        </w:rPr>
                        <w:br/>
                        <w:t>Selenium with Python.</w:t>
                      </w:r>
                      <w:r w:rsidR="00AE1893">
                        <w:rPr>
                          <w:noProof/>
                          <w:lang w:val="en-US"/>
                        </w:rPr>
                        <w:br/>
                      </w:r>
                      <w:r w:rsidR="00AE1893" w:rsidRPr="00AE1893">
                        <w:rPr>
                          <w:noProof/>
                          <w:lang w:val="en-US"/>
                        </w:rPr>
                        <w:t>Advanced Selenium for web testing</w:t>
                      </w:r>
                      <w:r w:rsidR="00AE1893">
                        <w:rPr>
                          <w:noProof/>
                          <w:lang w:val="en-US"/>
                        </w:rPr>
                        <w:t>.</w:t>
                      </w:r>
                      <w:r w:rsidR="00AE1893">
                        <w:rPr>
                          <w:noProof/>
                          <w:lang w:val="en-US"/>
                        </w:rPr>
                        <w:br/>
                      </w:r>
                      <w:r w:rsidR="00AE1893" w:rsidRPr="00AE1893">
                        <w:rPr>
                          <w:noProof/>
                          <w:lang w:val="en-US"/>
                        </w:rPr>
                        <w:t>C</w:t>
                      </w:r>
                      <w:r w:rsidR="00AE1893">
                        <w:rPr>
                          <w:noProof/>
                          <w:lang w:val="en-US"/>
                        </w:rPr>
                        <w:t>o</w:t>
                      </w:r>
                      <w:r w:rsidR="00AE1893" w:rsidRPr="00AE1893">
                        <w:rPr>
                          <w:noProof/>
                          <w:lang w:val="en-US"/>
                        </w:rPr>
                        <w:t>mprehensive Jmeter Operations Certificate.</w:t>
                      </w:r>
                    </w:sdtContent>
                  </w:sdt>
                  <w:r w:rsidR="009427C5">
                    <w:rPr>
                      <w:noProof/>
                      <w:lang w:val="en-US"/>
                    </w:rPr>
                    <w:t xml:space="preserve"> </w:t>
                  </w:r>
                </w:p>
                <w:p w:rsidR="00876246" w:rsidRDefault="009427C5" w:rsidP="00AE1893">
                  <w:pPr>
                    <w:pStyle w:val="BodyContentStyle"/>
                    <w:spacing w:before="240"/>
                    <w:rPr>
                      <w:noProof/>
                      <w:lang w:val="en-US"/>
                    </w:rPr>
                  </w:pPr>
                  <w:bookmarkStart w:id="0" w:name="_GoBack"/>
                  <w:bookmarkEnd w:id="0"/>
                  <w:r>
                    <w:rPr>
                      <w:noProof/>
                      <w:lang w:val="en-US"/>
                    </w:rPr>
                    <w:t>Performance and Jmeter certificate.</w:t>
                  </w:r>
                </w:p>
                <w:p w:rsidR="009427C5" w:rsidRDefault="009427C5" w:rsidP="00AE1893">
                  <w:pPr>
                    <w:pStyle w:val="BodyContentStyle"/>
                    <w:spacing w:before="240"/>
                  </w:pPr>
                </w:p>
              </w:tc>
            </w:tr>
            <w:tr w:rsidR="00876246" w:rsidTr="00745723">
              <w:trPr>
                <w:trHeight w:val="288"/>
              </w:trPr>
              <w:tc>
                <w:tcPr>
                  <w:tcW w:w="6480" w:type="dxa"/>
                  <w:vAlign w:val="center"/>
                </w:tcPr>
                <w:p w:rsidR="00745723" w:rsidRDefault="00F901B2" w:rsidP="008929BB">
                  <w:pPr>
                    <w:pStyle w:val="BodyContentStyle"/>
                    <w:rPr>
                      <w:rStyle w:val="SubHeadingbold"/>
                    </w:rPr>
                  </w:pPr>
                  <w:sdt>
                    <w:sdtPr>
                      <w:rPr>
                        <w:rStyle w:val="IntroductionStyleChar"/>
                      </w:rPr>
                      <w:id w:val="10346271"/>
                      <w:lock w:val="sdtContentLocked"/>
                      <w:placeholder>
                        <w:docPart w:val="11D965133FDF41AC89FB5C1511422D32"/>
                      </w:placeholder>
                      <w:text/>
                    </w:sdtPr>
                    <w:sdtEndPr>
                      <w:rPr>
                        <w:rStyle w:val="BodyContentStyleChar"/>
                        <w:b w:val="0"/>
                        <w:caps w:val="0"/>
                        <w:color w:val="000000" w:themeColor="text1"/>
                        <w:sz w:val="18"/>
                      </w:rPr>
                    </w:sdtEndPr>
                    <w:sdtContent>
                      <w:r w:rsidR="00EF300D">
                        <w:rPr>
                          <w:rStyle w:val="IntroductionStyleChar"/>
                        </w:rPr>
                        <w:t>CGI EXPERIENCE</w:t>
                      </w:r>
                    </w:sdtContent>
                  </w:sdt>
                  <w:r w:rsidR="00745723">
                    <w:rPr>
                      <w:rStyle w:val="SubHeadingbold"/>
                    </w:rPr>
                    <w:t xml:space="preserve"> </w:t>
                  </w:r>
                </w:p>
                <w:p w:rsidR="004B6B55" w:rsidRDefault="004B6B55" w:rsidP="008929BB">
                  <w:pPr>
                    <w:pStyle w:val="BodyContentStyle"/>
                    <w:rPr>
                      <w:rStyle w:val="SubHeadingbold"/>
                    </w:rPr>
                  </w:pPr>
                  <w:r>
                    <w:rPr>
                      <w:rStyle w:val="SubHeadingbold"/>
                    </w:rPr>
                    <w:t xml:space="preserve">Shell ExpedITe (27/05/2017 to </w:t>
                  </w:r>
                  <w:r w:rsidR="00BC6644">
                    <w:rPr>
                      <w:rStyle w:val="SubHeadingbold"/>
                    </w:rPr>
                    <w:t>07</w:t>
                  </w:r>
                  <w:r w:rsidR="00CD4D3B">
                    <w:rPr>
                      <w:rStyle w:val="SubHeadingbold"/>
                    </w:rPr>
                    <w:t>/0</w:t>
                  </w:r>
                  <w:r w:rsidR="00BC6644">
                    <w:rPr>
                      <w:rStyle w:val="SubHeadingbold"/>
                    </w:rPr>
                    <w:t>9</w:t>
                  </w:r>
                  <w:r w:rsidR="00CD4D3B">
                    <w:rPr>
                      <w:rStyle w:val="SubHeadingbold"/>
                    </w:rPr>
                    <w:t>/2018</w:t>
                  </w:r>
                  <w:r>
                    <w:rPr>
                      <w:rStyle w:val="SubHeadingbold"/>
                    </w:rPr>
                    <w:t>)</w:t>
                  </w:r>
                </w:p>
                <w:p w:rsidR="004B6B55" w:rsidRDefault="00893B48" w:rsidP="008929BB">
                  <w:pPr>
                    <w:pStyle w:val="BodyContentStyle"/>
                    <w:rPr>
                      <w:rStyle w:val="SubHeadingbold"/>
                      <w:b w:val="0"/>
                    </w:rPr>
                  </w:pPr>
                  <w:r w:rsidRPr="00893B48">
                    <w:rPr>
                      <w:rStyle w:val="SubHeadingbold"/>
                      <w:b w:val="0"/>
                    </w:rPr>
                    <w:t xml:space="preserve">As a functional tester and Automation tester worked extensively. The </w:t>
                  </w:r>
                  <w:r>
                    <w:rPr>
                      <w:rStyle w:val="SubHeadingbold"/>
                      <w:b w:val="0"/>
                    </w:rPr>
                    <w:t xml:space="preserve">applications worked in nDI segment are Traverse, Map, Volume, XTrap the tools that are extensively used by </w:t>
                  </w:r>
                  <w:proofErr w:type="spellStart"/>
                  <w:r>
                    <w:rPr>
                      <w:rStyle w:val="SubHeadingbold"/>
                      <w:b w:val="0"/>
                    </w:rPr>
                    <w:t>Geophysists</w:t>
                  </w:r>
                  <w:proofErr w:type="spellEnd"/>
                  <w:r>
                    <w:rPr>
                      <w:rStyle w:val="SubHeadingbold"/>
                      <w:b w:val="0"/>
                    </w:rPr>
                    <w:t xml:space="preserve"> for analysis.</w:t>
                  </w:r>
                </w:p>
                <w:p w:rsidR="00E85D1F" w:rsidRDefault="00401A39" w:rsidP="008929BB">
                  <w:pPr>
                    <w:pStyle w:val="BodyContentStyle"/>
                    <w:rPr>
                      <w:rStyle w:val="SubHeadingbold"/>
                      <w:b w:val="0"/>
                    </w:rPr>
                  </w:pPr>
                  <w:r>
                    <w:rPr>
                      <w:rStyle w:val="SubHeadingbold"/>
                      <w:b w:val="0"/>
                    </w:rPr>
                    <w:t>Worked extensively with team and onshore team. Coordinating about various issues and interacting exclusively to understand the concepts.</w:t>
                  </w:r>
                  <w:r w:rsidR="00ED471D">
                    <w:rPr>
                      <w:rStyle w:val="SubHeadingbold"/>
                      <w:b w:val="0"/>
                    </w:rPr>
                    <w:t xml:space="preserve"> </w:t>
                  </w:r>
                  <w:r w:rsidR="006B6735">
                    <w:rPr>
                      <w:rStyle w:val="SubHeadingbold"/>
                      <w:b w:val="0"/>
                    </w:rPr>
                    <w:t xml:space="preserve"> Worked with close coordination with Developers and highlighting what all could be the issues as early as possible in</w:t>
                  </w:r>
                  <w:r w:rsidR="00967DF6">
                    <w:rPr>
                      <w:rStyle w:val="SubHeadingbold"/>
                      <w:b w:val="0"/>
                    </w:rPr>
                    <w:t xml:space="preserve"> </w:t>
                  </w:r>
                  <w:r w:rsidR="006B6735">
                    <w:rPr>
                      <w:rStyle w:val="SubHeadingbold"/>
                      <w:b w:val="0"/>
                    </w:rPr>
                    <w:t>order to make the feature without any issues.</w:t>
                  </w:r>
                </w:p>
                <w:p w:rsidR="00E85D1F" w:rsidRDefault="00E85D1F" w:rsidP="008929BB">
                  <w:pPr>
                    <w:pStyle w:val="BodyContentStyle"/>
                    <w:rPr>
                      <w:rStyle w:val="SubHeadingbold"/>
                      <w:b w:val="0"/>
                    </w:rPr>
                  </w:pPr>
                  <w:r>
                    <w:rPr>
                      <w:rStyle w:val="SubHeadingbold"/>
                      <w:b w:val="0"/>
                    </w:rPr>
                    <w:t>Also worked on Squish Automation tool using Python language.</w:t>
                  </w:r>
                  <w:r w:rsidR="0028765B">
                    <w:rPr>
                      <w:rStyle w:val="SubHeadingbold"/>
                      <w:b w:val="0"/>
                    </w:rPr>
                    <w:t xml:space="preserve"> The Applications Under Test (AUT) were also automated and tested using Squish. Also had test suite and all the Automated scripts would be configured to run daily and analysing the result and the failures. The scripts would be modified to make it error free and make the script run correctly again.  Also new changes were automated and scripted. By using GIT and creating our own branch and modifying the script accordingly. And then handing it for review and once approved the scripts would be merged with the main branch and the scripts would be run the daily Squish jobs.  </w:t>
                  </w:r>
                </w:p>
                <w:p w:rsidR="00893B48" w:rsidRPr="00893B48" w:rsidRDefault="00ED471D" w:rsidP="008929BB">
                  <w:pPr>
                    <w:pStyle w:val="BodyContentStyle"/>
                    <w:rPr>
                      <w:rStyle w:val="SubHeadingbold"/>
                      <w:b w:val="0"/>
                    </w:rPr>
                  </w:pPr>
                  <w:r>
                    <w:rPr>
                      <w:rStyle w:val="SubHeadingbold"/>
                      <w:b w:val="0"/>
                    </w:rPr>
                    <w:t>Also involved in giving KT to newly joined members.</w:t>
                  </w:r>
                  <w:r w:rsidR="006B6735">
                    <w:rPr>
                      <w:rStyle w:val="SubHeadingbold"/>
                      <w:b w:val="0"/>
                    </w:rPr>
                    <w:t xml:space="preserve"> </w:t>
                  </w:r>
                </w:p>
                <w:p w:rsidR="004B6B55" w:rsidRDefault="004B6B55" w:rsidP="008929BB">
                  <w:pPr>
                    <w:pStyle w:val="BodyContentStyle"/>
                    <w:rPr>
                      <w:rStyle w:val="SubHeadingbold"/>
                    </w:rPr>
                  </w:pPr>
                </w:p>
                <w:p w:rsidR="00AC3ACB" w:rsidRDefault="00AC3ACB" w:rsidP="008929BB">
                  <w:pPr>
                    <w:pStyle w:val="BodyContentStyle"/>
                    <w:rPr>
                      <w:rStyle w:val="SubHeadingbold"/>
                    </w:rPr>
                  </w:pPr>
                  <w:r>
                    <w:rPr>
                      <w:rStyle w:val="SubHeadingbold"/>
                    </w:rPr>
                    <w:t xml:space="preserve">Shell RAMS (02/11/2016 </w:t>
                  </w:r>
                  <w:r w:rsidR="004B6B55">
                    <w:rPr>
                      <w:rStyle w:val="SubHeadingbold"/>
                    </w:rPr>
                    <w:t xml:space="preserve">to </w:t>
                  </w:r>
                  <w:r w:rsidR="00591453">
                    <w:rPr>
                      <w:rStyle w:val="SubHeadingbold"/>
                    </w:rPr>
                    <w:t>17/04/2017</w:t>
                  </w:r>
                  <w:r>
                    <w:rPr>
                      <w:rStyle w:val="SubHeadingbold"/>
                    </w:rPr>
                    <w:t>)</w:t>
                  </w:r>
                </w:p>
                <w:p w:rsidR="00AC3ACB" w:rsidRDefault="00AC3ACB" w:rsidP="008929BB">
                  <w:pPr>
                    <w:pStyle w:val="BodyContentStyle"/>
                    <w:rPr>
                      <w:rStyle w:val="SubHeadingbold"/>
                      <w:b w:val="0"/>
                    </w:rPr>
                  </w:pPr>
                  <w:r>
                    <w:rPr>
                      <w:rStyle w:val="SubHeadingbold"/>
                      <w:b w:val="0"/>
                    </w:rPr>
                    <w:t xml:space="preserve">As a functional tester, was involved in testing along with developers and also </w:t>
                  </w:r>
                  <w:r>
                    <w:rPr>
                      <w:rStyle w:val="SubHeadingbold"/>
                      <w:b w:val="0"/>
                    </w:rPr>
                    <w:lastRenderedPageBreak/>
                    <w:t>Onshore team as we are working on AGILE Method.  Working on various slices and they are updated in Team Foundation Server (TFS) test management tool.</w:t>
                  </w:r>
                  <w:r>
                    <w:rPr>
                      <w:rStyle w:val="SubHeadingbold"/>
                    </w:rPr>
                    <w:t xml:space="preserve"> </w:t>
                  </w:r>
                  <w:r>
                    <w:rPr>
                      <w:rStyle w:val="SubHeadingbold"/>
                      <w:b w:val="0"/>
                    </w:rPr>
                    <w:t xml:space="preserve">As the development is done then UAT deployment would be done and tested. Thoroughly tested and once approved the task in TFS would be set to Done and Onshore management would be involved in another round of testing. </w:t>
                  </w:r>
                  <w:r w:rsidR="00325E63">
                    <w:rPr>
                      <w:rStyle w:val="SubHeadingbold"/>
                      <w:b w:val="0"/>
                    </w:rPr>
                    <w:t xml:space="preserve"> Also did Database testing along with the developer to check for expected output from Database and is matching with the application too.</w:t>
                  </w:r>
                </w:p>
                <w:p w:rsidR="00AC3ACB" w:rsidRDefault="00AC3ACB" w:rsidP="008929BB">
                  <w:pPr>
                    <w:pStyle w:val="BodyContentStyle"/>
                    <w:rPr>
                      <w:rStyle w:val="SubHeadingbold"/>
                      <w:b w:val="0"/>
                    </w:rPr>
                  </w:pPr>
                  <w:r>
                    <w:rPr>
                      <w:rStyle w:val="SubHeadingbold"/>
                      <w:b w:val="0"/>
                    </w:rPr>
                    <w:t>The task once Approved the Production deployment would be done and application patch/release would be completed.</w:t>
                  </w:r>
                </w:p>
                <w:p w:rsidR="00AC3ACB" w:rsidRPr="00AC3ACB" w:rsidRDefault="00AC3ACB" w:rsidP="008929BB">
                  <w:pPr>
                    <w:pStyle w:val="BodyContentStyle"/>
                    <w:rPr>
                      <w:rStyle w:val="SubHeadingbold"/>
                      <w:b w:val="0"/>
                    </w:rPr>
                  </w:pPr>
                  <w:r>
                    <w:rPr>
                      <w:rStyle w:val="SubHeadingbold"/>
                      <w:b w:val="0"/>
                    </w:rPr>
                    <w:t>Extensively worked with onshore team and Developers for properly testing the modules assigned in the release.</w:t>
                  </w:r>
                </w:p>
                <w:p w:rsidR="00AC3ACB" w:rsidRDefault="00AC3ACB" w:rsidP="008929BB">
                  <w:pPr>
                    <w:pStyle w:val="BodyContentStyle"/>
                    <w:rPr>
                      <w:rStyle w:val="SubHeadingbold"/>
                    </w:rPr>
                  </w:pPr>
                </w:p>
                <w:p w:rsidR="00745723" w:rsidRDefault="00745723" w:rsidP="008929BB">
                  <w:pPr>
                    <w:pStyle w:val="BodyContentStyle"/>
                    <w:rPr>
                      <w:rStyle w:val="SubHeadingbold"/>
                    </w:rPr>
                  </w:pPr>
                  <w:r>
                    <w:rPr>
                      <w:rStyle w:val="SubHeadingbold"/>
                    </w:rPr>
                    <w:t>Shell H3 Performance  (07/2015 to 06/2016)</w:t>
                  </w:r>
                </w:p>
                <w:p w:rsidR="00745723" w:rsidRDefault="00745723" w:rsidP="008929BB">
                  <w:pPr>
                    <w:pStyle w:val="BodyContentStyle"/>
                    <w:rPr>
                      <w:rStyle w:val="SubHeadingbold"/>
                      <w:b w:val="0"/>
                    </w:rPr>
                  </w:pPr>
                  <w:r w:rsidRPr="00CE2187">
                    <w:rPr>
                      <w:rStyle w:val="SubHeadingbold"/>
                      <w:b w:val="0"/>
                    </w:rPr>
                    <w:t xml:space="preserve">As </w:t>
                  </w:r>
                  <w:r>
                    <w:rPr>
                      <w:rStyle w:val="SubHeadingbold"/>
                      <w:b w:val="0"/>
                    </w:rPr>
                    <w:t xml:space="preserve">a Performance Tester, </w:t>
                  </w:r>
                  <w:r w:rsidRPr="00CE2187">
                    <w:rPr>
                      <w:rStyle w:val="SubHeadingbold"/>
                      <w:b w:val="0"/>
                    </w:rPr>
                    <w:t>was involved in creating DX026 files [Transaction files] for respective country and loading them in IP. Once processed the transaction count were checked in Database. And also checked the transactions were replicating in online application GFN</w:t>
                  </w:r>
                  <w:r>
                    <w:rPr>
                      <w:rStyle w:val="SubHeadingbold"/>
                      <w:b w:val="0"/>
                    </w:rPr>
                    <w:t xml:space="preserve">. Billing was run by executing the Stored Procedures. Checking for replication consistency in Database using the SQL queries.  </w:t>
                  </w:r>
                </w:p>
                <w:p w:rsidR="00745723" w:rsidRDefault="00745723" w:rsidP="008929BB">
                  <w:pPr>
                    <w:pStyle w:val="BodyContentStyle"/>
                    <w:rPr>
                      <w:rStyle w:val="SubHeadingbold"/>
                      <w:b w:val="0"/>
                    </w:rPr>
                  </w:pPr>
                  <w:r>
                    <w:rPr>
                      <w:rStyle w:val="SubHeadingbold"/>
                      <w:b w:val="0"/>
                    </w:rPr>
                    <w:t>Raising issues either as on issue in TSE or a defect ALM.</w:t>
                  </w:r>
                </w:p>
                <w:p w:rsidR="00745723" w:rsidRDefault="00745723" w:rsidP="008929BB">
                  <w:pPr>
                    <w:pStyle w:val="BodyContentStyle"/>
                    <w:rPr>
                      <w:rStyle w:val="SubHeadingbold"/>
                      <w:b w:val="0"/>
                    </w:rPr>
                  </w:pPr>
                  <w:r>
                    <w:rPr>
                      <w:rStyle w:val="SubHeadingbold"/>
                      <w:b w:val="0"/>
                    </w:rPr>
                    <w:t xml:space="preserve">Coordinating with various other teams like TSE, Azimuth IP, Database teams for making the work progressive. </w:t>
                  </w:r>
                </w:p>
                <w:p w:rsidR="00745723" w:rsidRDefault="00745723" w:rsidP="008929BB">
                  <w:pPr>
                    <w:pStyle w:val="BodyContentStyle"/>
                    <w:rPr>
                      <w:rStyle w:val="SubHeadingbold"/>
                      <w:b w:val="0"/>
                    </w:rPr>
                  </w:pPr>
                  <w:r>
                    <w:rPr>
                      <w:rStyle w:val="SubHeadingbold"/>
                      <w:b w:val="0"/>
                    </w:rPr>
                    <w:t>Drafting of Test Completion Report, getting it reviewed by the Lead and Manager and sharing them with Onshore team of the findings and observations found during the run.</w:t>
                  </w:r>
                </w:p>
                <w:p w:rsidR="00745723" w:rsidRDefault="00745723" w:rsidP="008929BB">
                  <w:pPr>
                    <w:pStyle w:val="BodyContentStyle"/>
                  </w:pPr>
                  <w:r>
                    <w:t>Also involved in co-ordinating with onshore team relating to the work updates.</w:t>
                  </w:r>
                </w:p>
                <w:p w:rsidR="00745723" w:rsidRDefault="00745723" w:rsidP="008929BB">
                  <w:pPr>
                    <w:pStyle w:val="BodyContentStyle"/>
                  </w:pPr>
                  <w:r>
                    <w:t xml:space="preserve">Was involved in doing Defect Management. Was regularly tracking the issues and seeking updates for the same. </w:t>
                  </w:r>
                </w:p>
                <w:p w:rsidR="00745723" w:rsidRDefault="00745723" w:rsidP="008929BB">
                  <w:pPr>
                    <w:pStyle w:val="BodyContentStyle"/>
                  </w:pPr>
                  <w:r>
                    <w:t>Also involved in User Access Management, getting members to access the server and the applications we will be working on. Also involved in defect management meetings conducted weekly with manager and Onshore coordinator.</w:t>
                  </w:r>
                </w:p>
                <w:p w:rsidR="00876246" w:rsidRDefault="00876246" w:rsidP="001F073E">
                  <w:pPr>
                    <w:pStyle w:val="BodyContentStyle"/>
                    <w:rPr>
                      <w:rStyle w:val="BodyContentStyleChar"/>
                    </w:rPr>
                  </w:pPr>
                </w:p>
              </w:tc>
            </w:tr>
            <w:tr w:rsidR="00876246" w:rsidTr="00292F2F">
              <w:trPr>
                <w:cantSplit/>
                <w:trHeight w:val="2592"/>
              </w:trPr>
              <w:tc>
                <w:tcPr>
                  <w:tcW w:w="6480" w:type="dxa"/>
                </w:tcPr>
                <w:p w:rsidR="003B2265" w:rsidRDefault="00893EC6" w:rsidP="00CA1C97">
                  <w:pPr>
                    <w:pStyle w:val="BodyContentStyle"/>
                    <w:rPr>
                      <w:rStyle w:val="SubHeadingbold"/>
                    </w:rPr>
                  </w:pPr>
                  <w:r>
                    <w:rPr>
                      <w:rStyle w:val="SubHeadingbold"/>
                    </w:rPr>
                    <w:lastRenderedPageBreak/>
                    <w:t xml:space="preserve">Shell H3  </w:t>
                  </w:r>
                  <w:r w:rsidR="003C295D">
                    <w:rPr>
                      <w:rStyle w:val="SubHeadingbold"/>
                    </w:rPr>
                    <w:t>(09/2014 till 07/2015)</w:t>
                  </w:r>
                </w:p>
                <w:sdt>
                  <w:sdtPr>
                    <w:id w:val="-682207763"/>
                    <w:placeholder>
                      <w:docPart w:val="76686CCFFD2B4B8C9E7C95F7076D626D"/>
                    </w:placeholder>
                  </w:sdtPr>
                  <w:sdtEndPr>
                    <w:rPr>
                      <w:b/>
                    </w:rPr>
                  </w:sdtEndPr>
                  <w:sdtContent>
                    <w:p w:rsidR="00CA1C97" w:rsidRPr="003B2265" w:rsidRDefault="00CA1C97" w:rsidP="00CA1C97">
                      <w:pPr>
                        <w:pStyle w:val="BodyContentStyle"/>
                        <w:rPr>
                          <w:b/>
                        </w:rPr>
                      </w:pPr>
                      <w:r>
                        <w:t>As a Test Analyst, my responsibilities is to understand the requirement, make the team members understand it then start design test cases, review test cases and execute testcases. Detect defects and assign them to necessary person.</w:t>
                      </w:r>
                    </w:p>
                    <w:p w:rsidR="00CA1C97" w:rsidRDefault="00CA1C97" w:rsidP="00CA1C97">
                      <w:pPr>
                        <w:pStyle w:val="BodyContentStyle"/>
                      </w:pPr>
                      <w:r>
                        <w:t>Also involved in co-ordinating with onshore team relating to the work.</w:t>
                      </w:r>
                    </w:p>
                    <w:p w:rsidR="00CA1C97" w:rsidRDefault="00CA1C97" w:rsidP="00CA1C97">
                      <w:pPr>
                        <w:pStyle w:val="BodyContentStyle"/>
                      </w:pPr>
                      <w:r>
                        <w:rPr>
                          <w:b/>
                        </w:rPr>
                        <w:t xml:space="preserve">SCOL: </w:t>
                      </w:r>
                      <w:r>
                        <w:t>It is an application for the End user associated with SCOL. It’s a Business to Business Application.</w:t>
                      </w:r>
                    </w:p>
                    <w:p w:rsidR="00CA1C97" w:rsidRDefault="00CA1C97" w:rsidP="00CA1C97">
                      <w:pPr>
                        <w:pStyle w:val="BodyContentStyle"/>
                      </w:pPr>
                      <w:r>
                        <w:rPr>
                          <w:b/>
                        </w:rPr>
                        <w:t>ECards</w:t>
                      </w:r>
                      <w:r w:rsidRPr="00173542">
                        <w:rPr>
                          <w:b/>
                        </w:rPr>
                        <w:t>:</w:t>
                      </w:r>
                      <w:r w:rsidRPr="00173542">
                        <w:t xml:space="preserve"> </w:t>
                      </w:r>
                      <w:r>
                        <w:t>It’s an application for submitting and getting Cards for the end user.</w:t>
                      </w:r>
                    </w:p>
                    <w:p w:rsidR="0028508E" w:rsidRPr="0028508E" w:rsidRDefault="0028508E" w:rsidP="00CA1C97">
                      <w:pPr>
                        <w:pStyle w:val="BodyContentStyle"/>
                      </w:pPr>
                      <w:r w:rsidRPr="0028508E">
                        <w:rPr>
                          <w:b/>
                        </w:rPr>
                        <w:t xml:space="preserve">Staff Cards: </w:t>
                      </w:r>
                      <w:r>
                        <w:t xml:space="preserve">It’s an application which is used by Staff of Shell. To submit application. To approve applications. </w:t>
                      </w:r>
                    </w:p>
                    <w:p w:rsidR="00CA1C97" w:rsidRDefault="00793B42" w:rsidP="00CA1C97">
                      <w:pPr>
                        <w:pStyle w:val="BodyContentStyle"/>
                      </w:pPr>
                      <w:r>
                        <w:rPr>
                          <w:b/>
                        </w:rPr>
                        <w:t>CRM</w:t>
                      </w:r>
                      <w:r w:rsidR="00CA1C97" w:rsidRPr="00CA1C97">
                        <w:rPr>
                          <w:b/>
                        </w:rPr>
                        <w:t xml:space="preserve">: </w:t>
                      </w:r>
                      <w:r w:rsidR="00CA1C97">
                        <w:t xml:space="preserve"> An application where The Customer created in ECards </w:t>
                      </w:r>
                      <w:r w:rsidR="00A047D7">
                        <w:t xml:space="preserve">is processed </w:t>
                      </w:r>
                      <w:r w:rsidR="00CA1C97">
                        <w:t>in CRM. And then the Customer is created and sent to GFN.</w:t>
                      </w:r>
                    </w:p>
                    <w:p w:rsidR="00CA1C97" w:rsidRDefault="00B124C5" w:rsidP="00CA1C97">
                      <w:pPr>
                        <w:pStyle w:val="BodyContentStyle"/>
                      </w:pPr>
                      <w:r w:rsidRPr="00A047D7">
                        <w:rPr>
                          <w:b/>
                        </w:rPr>
                        <w:t>GFN</w:t>
                      </w:r>
                      <w:r>
                        <w:t>:</w:t>
                      </w:r>
                      <w:r w:rsidR="00CA1C97">
                        <w:t xml:space="preserve"> Is an application where all </w:t>
                      </w:r>
                      <w:r w:rsidR="00DD706F">
                        <w:t>Customers</w:t>
                      </w:r>
                      <w:r w:rsidR="00CA1C97">
                        <w:t xml:space="preserve"> related </w:t>
                      </w:r>
                      <w:r w:rsidR="00793B42">
                        <w:t>details</w:t>
                      </w:r>
                      <w:r w:rsidR="00CA1C97">
                        <w:t xml:space="preserve"> like Address, Cards, </w:t>
                      </w:r>
                      <w:r>
                        <w:t>its</w:t>
                      </w:r>
                      <w:r w:rsidR="00CA1C97">
                        <w:t xml:space="preserve"> limits, </w:t>
                      </w:r>
                      <w:r w:rsidR="00251572">
                        <w:t>and details</w:t>
                      </w:r>
                      <w:r w:rsidR="00A047D7">
                        <w:t xml:space="preserve"> are available. The Customer changes can be done and the same can be seen in SCOL.</w:t>
                      </w:r>
                    </w:p>
                    <w:p w:rsidR="00B124C5" w:rsidRPr="00B124C5" w:rsidRDefault="00B124C5" w:rsidP="00CA1C97">
                      <w:pPr>
                        <w:pStyle w:val="BodyContentStyle"/>
                      </w:pPr>
                      <w:r w:rsidRPr="00B124C5">
                        <w:rPr>
                          <w:b/>
                        </w:rPr>
                        <w:t>AAA:</w:t>
                      </w:r>
                      <w:r>
                        <w:rPr>
                          <w:b/>
                        </w:rPr>
                        <w:t xml:space="preserve"> </w:t>
                      </w:r>
                      <w:r>
                        <w:t xml:space="preserve">User and payer configurations were done using this application. </w:t>
                      </w:r>
                      <w:r w:rsidR="00C51A68">
                        <w:t>Configurations like assigning roles and application access to the users/payers.</w:t>
                      </w:r>
                    </w:p>
                    <w:p w:rsidR="001A0924" w:rsidRDefault="00116AAD" w:rsidP="00CA1C97">
                      <w:pPr>
                        <w:pStyle w:val="BodyContentStyle"/>
                      </w:pPr>
                      <w:r>
                        <w:t>Used</w:t>
                      </w:r>
                      <w:r w:rsidR="001A0924">
                        <w:t xml:space="preserve"> backend</w:t>
                      </w:r>
                    </w:p>
                    <w:p w:rsidR="009932C7" w:rsidRDefault="001A0924" w:rsidP="00CA1C97">
                      <w:pPr>
                        <w:pStyle w:val="BodyContentStyle"/>
                      </w:pPr>
                      <w:r w:rsidRPr="001A0924">
                        <w:rPr>
                          <w:b/>
                        </w:rPr>
                        <w:t>SQL</w:t>
                      </w:r>
                      <w:r>
                        <w:rPr>
                          <w:b/>
                        </w:rPr>
                        <w:t xml:space="preserve"> Plus : </w:t>
                      </w:r>
                      <w:r>
                        <w:t xml:space="preserve">The SQL plus was used in order to run some stored procedure job, check if the cards are shown in back end. </w:t>
                      </w:r>
                    </w:p>
                    <w:p w:rsidR="00CA1C97" w:rsidRPr="009932C7" w:rsidRDefault="00DD706F" w:rsidP="00CA1C97">
                      <w:pPr>
                        <w:pStyle w:val="BodyContentStyle"/>
                      </w:pPr>
                      <w:r>
                        <w:t xml:space="preserve">Also </w:t>
                      </w:r>
                      <w:r w:rsidR="00983176">
                        <w:t xml:space="preserve">involved in </w:t>
                      </w:r>
                      <w:r>
                        <w:t>provid</w:t>
                      </w:r>
                      <w:r w:rsidR="00983176">
                        <w:t>ing</w:t>
                      </w:r>
                      <w:r>
                        <w:t xml:space="preserve"> Demo to Shell, UK for the various CR’s I handled. And they were also appreciated by the client.</w:t>
                      </w:r>
                    </w:p>
                  </w:sdtContent>
                </w:sdt>
                <w:p w:rsidR="00C4391A" w:rsidRDefault="00C4391A" w:rsidP="00876246">
                  <w:pPr>
                    <w:pStyle w:val="BodyContentStyle"/>
                    <w:rPr>
                      <w:rStyle w:val="SubHeadingbold"/>
                    </w:rPr>
                  </w:pPr>
                </w:p>
                <w:p w:rsidR="00876246" w:rsidRPr="005D65BA" w:rsidRDefault="00B51FB1" w:rsidP="00876246">
                  <w:pPr>
                    <w:pStyle w:val="BodyContentStyle"/>
                    <w:rPr>
                      <w:rStyle w:val="SubHeadingbold"/>
                    </w:rPr>
                  </w:pPr>
                  <w:r>
                    <w:rPr>
                      <w:rStyle w:val="SubHeadingbold"/>
                    </w:rPr>
                    <w:t>MunichRE</w:t>
                  </w:r>
                  <w:r w:rsidR="00876246" w:rsidRPr="005D65BA">
                    <w:rPr>
                      <w:rStyle w:val="SubHeadingbold"/>
                    </w:rPr>
                    <w:t xml:space="preserve">, </w:t>
                  </w:r>
                  <w:r>
                    <w:rPr>
                      <w:rStyle w:val="SubHeadingbold"/>
                    </w:rPr>
                    <w:t>MunichRE</w:t>
                  </w:r>
                  <w:r w:rsidR="00876246" w:rsidRPr="005D65BA">
                    <w:rPr>
                      <w:rStyle w:val="SubHeadingbold"/>
                    </w:rPr>
                    <w:t xml:space="preserve"> – (</w:t>
                  </w:r>
                  <w:r>
                    <w:rPr>
                      <w:rStyle w:val="SubHeadingbold"/>
                    </w:rPr>
                    <w:t>04</w:t>
                  </w:r>
                  <w:r w:rsidR="00876246" w:rsidRPr="005D65BA">
                    <w:rPr>
                      <w:rStyle w:val="SubHeadingbold"/>
                    </w:rPr>
                    <w:t>/</w:t>
                  </w:r>
                  <w:r w:rsidR="002C6EA3">
                    <w:rPr>
                      <w:rStyle w:val="SubHeadingbold"/>
                    </w:rPr>
                    <w:t>20</w:t>
                  </w:r>
                  <w:r w:rsidR="00A32EE4">
                    <w:rPr>
                      <w:rStyle w:val="SubHeadingbold"/>
                    </w:rPr>
                    <w:t>10</w:t>
                  </w:r>
                  <w:r w:rsidR="00876246" w:rsidRPr="005D65BA">
                    <w:rPr>
                      <w:rStyle w:val="SubHeadingbold"/>
                    </w:rPr>
                    <w:t xml:space="preserve"> to </w:t>
                  </w:r>
                  <w:r w:rsidR="003F7B1B">
                    <w:rPr>
                      <w:rStyle w:val="SubHeadingbold"/>
                    </w:rPr>
                    <w:t>25/07/2014</w:t>
                  </w:r>
                  <w:r w:rsidR="00876246" w:rsidRPr="005D65BA">
                    <w:rPr>
                      <w:rStyle w:val="SubHeadingbold"/>
                    </w:rPr>
                    <w:t>)</w:t>
                  </w:r>
                </w:p>
                <w:sdt>
                  <w:sdtPr>
                    <w:id w:val="-51322453"/>
                    <w:placeholder>
                      <w:docPart w:val="AE6C3443965643AB92E0CF72B9805747"/>
                    </w:placeholder>
                  </w:sdtPr>
                  <w:sdtEndPr>
                    <w:rPr>
                      <w:b/>
                    </w:rPr>
                  </w:sdtEndPr>
                  <w:sdtContent>
                    <w:p w:rsidR="00B85C9E" w:rsidRDefault="00B51FB1" w:rsidP="00876246">
                      <w:pPr>
                        <w:pStyle w:val="BodyContentStyle"/>
                      </w:pPr>
                      <w:r>
                        <w:t>As a Test Engineer, my responsibilities</w:t>
                      </w:r>
                      <w:r w:rsidR="002E2A7E">
                        <w:t xml:space="preserve"> is to understand the requiremen</w:t>
                      </w:r>
                      <w:r w:rsidR="00A5411E">
                        <w:t>t, make the team members understand it then start design test cases, review test cases</w:t>
                      </w:r>
                      <w:r w:rsidR="00737AB2">
                        <w:t xml:space="preserve"> and execute testcases</w:t>
                      </w:r>
                      <w:r w:rsidR="00A5411E">
                        <w:t>. Detect defects and assign them to necessary person.</w:t>
                      </w:r>
                    </w:p>
                    <w:p w:rsidR="00CA1B9E" w:rsidRDefault="00B85C9E" w:rsidP="00876246">
                      <w:pPr>
                        <w:pStyle w:val="BodyContentStyle"/>
                      </w:pPr>
                      <w:r>
                        <w:t>Also involved in co-ordinating with onshore team relating to the work.</w:t>
                      </w:r>
                    </w:p>
                    <w:p w:rsidR="00CA1B9E" w:rsidRDefault="00CA1B9E" w:rsidP="00876246">
                      <w:pPr>
                        <w:pStyle w:val="BodyContentStyle"/>
                      </w:pPr>
                      <w:r w:rsidRPr="00CA1B9E">
                        <w:rPr>
                          <w:b/>
                        </w:rPr>
                        <w:t>FAB</w:t>
                      </w:r>
                      <w:r>
                        <w:rPr>
                          <w:b/>
                        </w:rPr>
                        <w:t xml:space="preserve">: </w:t>
                      </w:r>
                      <w:r>
                        <w:t xml:space="preserve">Involved in FAB Regression and CR based testing for the FAB application. Was involved in Regression testing which included ISCT. </w:t>
                      </w:r>
                    </w:p>
                    <w:p w:rsidR="00501976" w:rsidRDefault="00501976" w:rsidP="00876246">
                      <w:pPr>
                        <w:pStyle w:val="BodyContentStyle"/>
                      </w:pPr>
                      <w:r w:rsidRPr="00173542">
                        <w:rPr>
                          <w:b/>
                        </w:rPr>
                        <w:t>UEM:</w:t>
                      </w:r>
                      <w:r w:rsidRPr="00173542">
                        <w:t xml:space="preserve"> UEM is a tool used for Ultimate Estimation. The main knowledge was gained by</w:t>
                      </w:r>
                      <w:r w:rsidR="00173542" w:rsidRPr="00173542">
                        <w:t xml:space="preserve"> team</w:t>
                      </w:r>
                      <w:r w:rsidR="00173542">
                        <w:t xml:space="preserve"> member</w:t>
                      </w:r>
                      <w:r w:rsidR="004C6EEC">
                        <w:t>s here in offshore</w:t>
                      </w:r>
                      <w:r w:rsidR="00173542">
                        <w:t xml:space="preserve">. </w:t>
                      </w:r>
                    </w:p>
                    <w:p w:rsidR="00A81819" w:rsidRDefault="00501976" w:rsidP="00876246">
                      <w:pPr>
                        <w:pStyle w:val="BodyContentStyle"/>
                      </w:pPr>
                      <w:r w:rsidRPr="00501976">
                        <w:rPr>
                          <w:b/>
                        </w:rPr>
                        <w:t>Treaty:</w:t>
                      </w:r>
                      <w:r w:rsidR="00906F6A">
                        <w:rPr>
                          <w:b/>
                        </w:rPr>
                        <w:t xml:space="preserve"> </w:t>
                      </w:r>
                      <w:r w:rsidR="00906F6A" w:rsidRPr="00906F6A">
                        <w:t xml:space="preserve">Used AGILE Testing method for testing applications in Module called </w:t>
                      </w:r>
                      <w:r w:rsidR="00906F6A">
                        <w:rPr>
                          <w:b/>
                        </w:rPr>
                        <w:t>Treaty.</w:t>
                      </w:r>
                      <w:r w:rsidR="00A81819">
                        <w:rPr>
                          <w:b/>
                        </w:rPr>
                        <w:t xml:space="preserve"> </w:t>
                      </w:r>
                      <w:r w:rsidR="00A81819" w:rsidRPr="00A81819">
                        <w:t>Worked in Iterative format. Iteration’s duration was 4 weeks.</w:t>
                      </w:r>
                      <w:r w:rsidR="00A81819">
                        <w:t xml:space="preserve"> Worked on Slices and the tasks were assigned using TFS (Team Foundation Server). TFS was used for updating, checking of assigned tasks.  Involved in </w:t>
                      </w:r>
                      <w:r w:rsidR="00A81819" w:rsidRPr="00A81819">
                        <w:rPr>
                          <w:b/>
                        </w:rPr>
                        <w:t xml:space="preserve">Daily Stand-ups </w:t>
                      </w:r>
                      <w:r w:rsidR="00A81819" w:rsidRPr="00A81819">
                        <w:t>meetings</w:t>
                      </w:r>
                      <w:r w:rsidR="00A81819">
                        <w:t>.</w:t>
                      </w:r>
                      <w:r w:rsidR="000204AF">
                        <w:t xml:space="preserve"> During this meeting we discuss of work done on the assigned tasks and any major information if got during our </w:t>
                      </w:r>
                      <w:r w:rsidR="000204AF" w:rsidRPr="000204AF">
                        <w:rPr>
                          <w:b/>
                        </w:rPr>
                        <w:t>Design</w:t>
                      </w:r>
                      <w:r w:rsidR="000204AF">
                        <w:t xml:space="preserve"> </w:t>
                      </w:r>
                      <w:r w:rsidR="000204AF" w:rsidRPr="000204AF">
                        <w:rPr>
                          <w:b/>
                        </w:rPr>
                        <w:t>team</w:t>
                      </w:r>
                      <w:r w:rsidR="000204AF">
                        <w:t xml:space="preserve"> meetings.  Design teams consisted of Requirement Engineer, Developer and Testers. We would discuss the slices and the effort needed to complete the Slices.</w:t>
                      </w:r>
                    </w:p>
                    <w:p w:rsidR="00395413" w:rsidRDefault="00395413" w:rsidP="00876246">
                      <w:pPr>
                        <w:pStyle w:val="BodyContentStyle"/>
                      </w:pPr>
                      <w:r>
                        <w:t xml:space="preserve">Every month we would have </w:t>
                      </w:r>
                      <w:r w:rsidRPr="00AE5D20">
                        <w:rPr>
                          <w:b/>
                        </w:rPr>
                        <w:t>Iteration Planning</w:t>
                      </w:r>
                      <w:r>
                        <w:t>. We discuss the resource’s time availability and tasks progress of the complete Testing team.</w:t>
                      </w:r>
                    </w:p>
                    <w:p w:rsidR="00501976" w:rsidRDefault="00906F6A" w:rsidP="00876246">
                      <w:pPr>
                        <w:pStyle w:val="BodyContentStyle"/>
                      </w:pPr>
                      <w:r w:rsidRPr="00A81819">
                        <w:t xml:space="preserve"> </w:t>
                      </w:r>
                      <w:r w:rsidR="00501976">
                        <w:t>Extensively worked on Treaty which had the tools ANJAPRO, MRUW, PRICE, Manual Net Pricing and Manual Gross Pricing. Worked on the CRs.</w:t>
                      </w:r>
                    </w:p>
                    <w:p w:rsidR="001D1675" w:rsidRPr="001D1675" w:rsidRDefault="00B45931" w:rsidP="00876246">
                      <w:pPr>
                        <w:pStyle w:val="BodyContentStyle"/>
                      </w:pPr>
                      <w:r w:rsidRPr="001D1675">
                        <w:rPr>
                          <w:b/>
                        </w:rPr>
                        <w:t>Harmony:</w:t>
                      </w:r>
                      <w:r w:rsidR="001D1675">
                        <w:t xml:space="preserve"> Harmony is an online application which was used for getting or calculating the risk </w:t>
                      </w:r>
                      <w:r w:rsidR="00BC3AC5">
                        <w:t>involved for</w:t>
                      </w:r>
                      <w:r w:rsidR="001D1675">
                        <w:t xml:space="preserve"> reinsurance.</w:t>
                      </w:r>
                    </w:p>
                    <w:p w:rsidR="005643FB" w:rsidRDefault="00253545" w:rsidP="00876246">
                      <w:pPr>
                        <w:pStyle w:val="BodyContentStyle"/>
                      </w:pPr>
                      <w:r w:rsidRPr="00253545">
                        <w:rPr>
                          <w:b/>
                        </w:rPr>
                        <w:t xml:space="preserve">Reporting: </w:t>
                      </w:r>
                      <w:r>
                        <w:t xml:space="preserve"> Worked on SAP Business Reporting.</w:t>
                      </w:r>
                      <w:r w:rsidR="001D1675">
                        <w:t xml:space="preserve">  The main focus on the reporting is generating report of SAP Treaty. Checking the proper information in reports. Then modifying the treaties under Test and </w:t>
                      </w:r>
                      <w:r w:rsidR="00776F78">
                        <w:t xml:space="preserve">checking the same in Reports when </w:t>
                      </w:r>
                      <w:r w:rsidR="00776F78">
                        <w:rPr>
                          <w:b/>
                        </w:rPr>
                        <w:t xml:space="preserve">Delta Load </w:t>
                      </w:r>
                      <w:r w:rsidR="00776F78">
                        <w:t>was completed.</w:t>
                      </w:r>
                    </w:p>
                    <w:p w:rsidR="005643FB" w:rsidRPr="006434D7" w:rsidRDefault="005643FB" w:rsidP="00876246">
                      <w:pPr>
                        <w:pStyle w:val="BodyContentStyle"/>
                        <w:rPr>
                          <w:b/>
                        </w:rPr>
                      </w:pPr>
                      <w:r w:rsidRPr="005643FB">
                        <w:rPr>
                          <w:b/>
                        </w:rPr>
                        <w:t>FAB</w:t>
                      </w:r>
                      <w:r>
                        <w:rPr>
                          <w:b/>
                        </w:rPr>
                        <w:t xml:space="preserve">: </w:t>
                      </w:r>
                      <w:r w:rsidRPr="005643FB">
                        <w:t>The Pricing</w:t>
                      </w:r>
                      <w:r>
                        <w:t xml:space="preserve"> tool for Facultative business. </w:t>
                      </w:r>
                      <w:proofErr w:type="spellStart"/>
                      <w:r>
                        <w:rPr>
                          <w:b/>
                        </w:rPr>
                        <w:t>RMnL</w:t>
                      </w:r>
                      <w:proofErr w:type="spellEnd"/>
                      <w:r>
                        <w:rPr>
                          <w:b/>
                        </w:rPr>
                        <w:t xml:space="preserve"> </w:t>
                      </w:r>
                      <w:r w:rsidRPr="005643FB">
                        <w:t xml:space="preserve">(Risk Manager </w:t>
                      </w:r>
                      <w:proofErr w:type="spellStart"/>
                      <w:r w:rsidRPr="005643FB">
                        <w:t>Non Life</w:t>
                      </w:r>
                      <w:proofErr w:type="spellEnd"/>
                      <w:r w:rsidRPr="005643FB">
                        <w:t xml:space="preserve">) </w:t>
                      </w:r>
                      <w:r>
                        <w:t xml:space="preserve">is also used. </w:t>
                      </w:r>
                      <w:r w:rsidR="006434D7">
                        <w:t xml:space="preserve">The treaty created in </w:t>
                      </w:r>
                      <w:r w:rsidR="006434D7" w:rsidRPr="006434D7">
                        <w:rPr>
                          <w:b/>
                        </w:rPr>
                        <w:t>SAP FSRI</w:t>
                      </w:r>
                      <w:r w:rsidR="006434D7">
                        <w:t xml:space="preserve">. The treaty is linked to FAB deal using FMT Assignment. Then the deal is transferred to </w:t>
                      </w:r>
                      <w:r w:rsidR="006434D7" w:rsidRPr="006434D7">
                        <w:rPr>
                          <w:b/>
                        </w:rPr>
                        <w:t xml:space="preserve">SAP </w:t>
                      </w:r>
                      <w:proofErr w:type="spellStart"/>
                      <w:r w:rsidR="006434D7" w:rsidRPr="006434D7">
                        <w:rPr>
                          <w:b/>
                        </w:rPr>
                        <w:t>RMnL</w:t>
                      </w:r>
                      <w:proofErr w:type="spellEnd"/>
                      <w:r w:rsidR="006434D7">
                        <w:t xml:space="preserve">. This is done to maintain consistency of information among different system </w:t>
                      </w:r>
                      <w:r w:rsidR="006434D7" w:rsidRPr="006434D7">
                        <w:rPr>
                          <w:b/>
                        </w:rPr>
                        <w:t>FAB</w:t>
                      </w:r>
                      <w:r w:rsidR="006434D7">
                        <w:t xml:space="preserve">, </w:t>
                      </w:r>
                      <w:r w:rsidR="006434D7" w:rsidRPr="006434D7">
                        <w:rPr>
                          <w:b/>
                        </w:rPr>
                        <w:t>SAP</w:t>
                      </w:r>
                      <w:r w:rsidR="006434D7">
                        <w:t xml:space="preserve"> </w:t>
                      </w:r>
                      <w:r w:rsidR="006434D7" w:rsidRPr="006434D7">
                        <w:rPr>
                          <w:b/>
                        </w:rPr>
                        <w:t>FSRI</w:t>
                      </w:r>
                      <w:r w:rsidR="006434D7">
                        <w:t xml:space="preserve"> and</w:t>
                      </w:r>
                      <w:r w:rsidR="002D19DA">
                        <w:t xml:space="preserve"> </w:t>
                      </w:r>
                      <w:r w:rsidR="002D19DA" w:rsidRPr="002D19DA">
                        <w:rPr>
                          <w:b/>
                        </w:rPr>
                        <w:t>SAP</w:t>
                      </w:r>
                      <w:r w:rsidR="006434D7">
                        <w:t xml:space="preserve"> </w:t>
                      </w:r>
                      <w:proofErr w:type="spellStart"/>
                      <w:r w:rsidR="006434D7" w:rsidRPr="006434D7">
                        <w:rPr>
                          <w:b/>
                        </w:rPr>
                        <w:t>RMnL</w:t>
                      </w:r>
                      <w:proofErr w:type="spellEnd"/>
                    </w:p>
                  </w:sdtContent>
                </w:sdt>
                <w:p w:rsidR="005643FB" w:rsidRDefault="005643FB" w:rsidP="00876246">
                  <w:pPr>
                    <w:pStyle w:val="BodyContentStyle"/>
                  </w:pPr>
                  <w:r>
                    <w:t xml:space="preserve"> </w:t>
                  </w:r>
                </w:p>
                <w:p w:rsidR="00876246" w:rsidRPr="00501976" w:rsidRDefault="005643FB" w:rsidP="00876246">
                  <w:pPr>
                    <w:pStyle w:val="BodyContentStyle"/>
                  </w:pPr>
                  <w:r>
                    <w:t xml:space="preserve"> </w:t>
                  </w:r>
                </w:p>
                <w:p w:rsidR="00876246" w:rsidRPr="005D65BA" w:rsidRDefault="00A32EE4" w:rsidP="00876246">
                  <w:pPr>
                    <w:pStyle w:val="BodyContentStyle"/>
                    <w:rPr>
                      <w:rStyle w:val="SubHeadingbold"/>
                    </w:rPr>
                  </w:pPr>
                  <w:r>
                    <w:rPr>
                      <w:rStyle w:val="SubHeadingbold"/>
                    </w:rPr>
                    <w:t>VNAB</w:t>
                  </w:r>
                  <w:r w:rsidR="00876246" w:rsidRPr="005D65BA">
                    <w:rPr>
                      <w:rStyle w:val="SubHeadingbold"/>
                    </w:rPr>
                    <w:t xml:space="preserve">, </w:t>
                  </w:r>
                  <w:r w:rsidR="005421EF">
                    <w:rPr>
                      <w:rStyle w:val="SubHeadingbold"/>
                    </w:rPr>
                    <w:t>Association</w:t>
                  </w:r>
                  <w:r>
                    <w:rPr>
                      <w:rStyle w:val="SubHeadingbold"/>
                    </w:rPr>
                    <w:t xml:space="preserve"> of Insurers in </w:t>
                  </w:r>
                  <w:r w:rsidR="00BE27DC">
                    <w:rPr>
                      <w:rStyle w:val="SubHeadingbold"/>
                    </w:rPr>
                    <w:t>Netherlands</w:t>
                  </w:r>
                  <w:r w:rsidR="00876246" w:rsidRPr="005D65BA">
                    <w:rPr>
                      <w:rStyle w:val="SubHeadingbold"/>
                    </w:rPr>
                    <w:t xml:space="preserve"> – dates (</w:t>
                  </w:r>
                  <w:r>
                    <w:rPr>
                      <w:rStyle w:val="SubHeadingbold"/>
                    </w:rPr>
                    <w:t>05</w:t>
                  </w:r>
                  <w:r w:rsidR="00876246" w:rsidRPr="005D65BA">
                    <w:rPr>
                      <w:rStyle w:val="SubHeadingbold"/>
                    </w:rPr>
                    <w:t>/</w:t>
                  </w:r>
                  <w:r>
                    <w:rPr>
                      <w:rStyle w:val="SubHeadingbold"/>
                    </w:rPr>
                    <w:t>09</w:t>
                  </w:r>
                  <w:r w:rsidR="00876246" w:rsidRPr="005D65BA">
                    <w:rPr>
                      <w:rStyle w:val="SubHeadingbold"/>
                    </w:rPr>
                    <w:t xml:space="preserve"> to </w:t>
                  </w:r>
                  <w:r>
                    <w:rPr>
                      <w:rStyle w:val="SubHeadingbold"/>
                    </w:rPr>
                    <w:t>04</w:t>
                  </w:r>
                  <w:r w:rsidR="00876246" w:rsidRPr="005D65BA">
                    <w:rPr>
                      <w:rStyle w:val="SubHeadingbold"/>
                    </w:rPr>
                    <w:t>/</w:t>
                  </w:r>
                  <w:r>
                    <w:rPr>
                      <w:rStyle w:val="SubHeadingbold"/>
                    </w:rPr>
                    <w:t>10</w:t>
                  </w:r>
                  <w:r w:rsidR="00876246" w:rsidRPr="005D65BA">
                    <w:rPr>
                      <w:rStyle w:val="SubHeadingbold"/>
                    </w:rPr>
                    <w:t>)</w:t>
                  </w:r>
                </w:p>
                <w:sdt>
                  <w:sdtPr>
                    <w:id w:val="-25873322"/>
                    <w:placeholder>
                      <w:docPart w:val="E410CF7677CD4E0F848874892311171A"/>
                    </w:placeholder>
                  </w:sdtPr>
                  <w:sdtEndPr/>
                  <w:sdtContent>
                    <w:sdt>
                      <w:sdtPr>
                        <w:id w:val="6643338"/>
                        <w:placeholder>
                          <w:docPart w:val="EF6E0F8107B6474D98EE23F781A35AD4"/>
                        </w:placeholder>
                      </w:sdtPr>
                      <w:sdtEndPr/>
                      <w:sdtContent>
                        <w:p w:rsidR="00876246" w:rsidRPr="00EF300D" w:rsidRDefault="00BE27DC" w:rsidP="00876246">
                          <w:pPr>
                            <w:pStyle w:val="BodyContentStyle"/>
                          </w:pPr>
                          <w:r>
                            <w:t xml:space="preserve">As a Test Analyst, my responsibilities is to understand the requirement, make the team members understand it then start design test cases, review test cases. Detect defects and assign them to necessary person. Giving knowledge transfer or application knowledge to new </w:t>
                          </w:r>
                          <w:r w:rsidR="000269D5">
                            <w:t>joined</w:t>
                          </w:r>
                        </w:p>
                      </w:sdtContent>
                    </w:sdt>
                  </w:sdtContent>
                </w:sdt>
                <w:p w:rsidR="00876246" w:rsidRDefault="00876246" w:rsidP="00E3665F">
                  <w:pPr>
                    <w:pStyle w:val="BodyContentStyle"/>
                    <w:rPr>
                      <w:rStyle w:val="BodyContentStyleChar"/>
                    </w:rPr>
                  </w:pPr>
                </w:p>
              </w:tc>
            </w:tr>
            <w:tr w:rsidR="00876246" w:rsidTr="001F073E">
              <w:trPr>
                <w:trHeight w:val="432"/>
              </w:trPr>
              <w:sdt>
                <w:sdtPr>
                  <w:rPr>
                    <w:rStyle w:val="IntroductionStyleChar"/>
                  </w:rPr>
                  <w:id w:val="10346450"/>
                  <w:lock w:val="sdtContentLocked"/>
                  <w:placeholder>
                    <w:docPart w:val="FFC0EDC99CED46D995D5D3FBE7371BC6"/>
                  </w:placeholder>
                  <w:text/>
                </w:sdtPr>
                <w:sdtEndPr>
                  <w:rPr>
                    <w:rStyle w:val="DefaultParagraphFont"/>
                    <w:b w:val="0"/>
                    <w:caps w:val="0"/>
                    <w:color w:val="000000" w:themeColor="text1"/>
                    <w:sz w:val="18"/>
                  </w:rPr>
                </w:sdtEndPr>
                <w:sdtContent>
                  <w:tc>
                    <w:tcPr>
                      <w:tcW w:w="6480" w:type="dxa"/>
                      <w:vAlign w:val="center"/>
                    </w:tcPr>
                    <w:p w:rsidR="00876246" w:rsidRPr="005D65BA" w:rsidRDefault="00EF300D" w:rsidP="001F073E">
                      <w:pPr>
                        <w:pStyle w:val="BodyContentStyle"/>
                      </w:pPr>
                      <w:r>
                        <w:rPr>
                          <w:rStyle w:val="IntroductionStyleChar"/>
                        </w:rPr>
                        <w:t>Other experience</w:t>
                      </w:r>
                    </w:p>
                  </w:tc>
                </w:sdtContent>
              </w:sdt>
            </w:tr>
            <w:tr w:rsidR="00876246" w:rsidTr="004F7107">
              <w:trPr>
                <w:trHeight w:val="2304"/>
              </w:trPr>
              <w:tc>
                <w:tcPr>
                  <w:tcW w:w="6480" w:type="dxa"/>
                </w:tcPr>
                <w:p w:rsidR="00876246" w:rsidRPr="00996DD8" w:rsidRDefault="00884DEB" w:rsidP="00876246">
                  <w:pPr>
                    <w:pStyle w:val="BodyContentStyle"/>
                    <w:rPr>
                      <w:rStyle w:val="SubHeadingbold"/>
                      <w:lang w:val="de-DE"/>
                    </w:rPr>
                  </w:pPr>
                  <w:r w:rsidRPr="00996DD8">
                    <w:rPr>
                      <w:rStyle w:val="SubHeadingbold"/>
                      <w:lang w:val="de-DE"/>
                    </w:rPr>
                    <w:t>DBDI EBICS</w:t>
                  </w:r>
                  <w:r w:rsidR="00876246" w:rsidRPr="00996DD8">
                    <w:rPr>
                      <w:rStyle w:val="SubHeadingbold"/>
                      <w:lang w:val="de-DE"/>
                    </w:rPr>
                    <w:t xml:space="preserve">, </w:t>
                  </w:r>
                  <w:r w:rsidRPr="00996DD8">
                    <w:rPr>
                      <w:rStyle w:val="SubHeadingbold"/>
                      <w:lang w:val="de-DE"/>
                    </w:rPr>
                    <w:t>Deutsche Bank</w:t>
                  </w:r>
                  <w:r w:rsidR="00876246" w:rsidRPr="00996DD8">
                    <w:rPr>
                      <w:rStyle w:val="SubHeadingbold"/>
                      <w:lang w:val="de-DE"/>
                    </w:rPr>
                    <w:t xml:space="preserve"> – (</w:t>
                  </w:r>
                  <w:r w:rsidR="00232ED1" w:rsidRPr="00996DD8">
                    <w:rPr>
                      <w:rStyle w:val="SubHeadingbold"/>
                      <w:lang w:val="de-DE"/>
                    </w:rPr>
                    <w:t>08/</w:t>
                  </w:r>
                  <w:r w:rsidR="003342EC" w:rsidRPr="00996DD8">
                    <w:rPr>
                      <w:rStyle w:val="SubHeadingbold"/>
                      <w:lang w:val="de-DE"/>
                    </w:rPr>
                    <w:t>20</w:t>
                  </w:r>
                  <w:r w:rsidR="00232ED1" w:rsidRPr="00996DD8">
                    <w:rPr>
                      <w:rStyle w:val="SubHeadingbold"/>
                      <w:lang w:val="de-DE"/>
                    </w:rPr>
                    <w:t>07</w:t>
                  </w:r>
                  <w:r w:rsidR="00876246" w:rsidRPr="00996DD8">
                    <w:rPr>
                      <w:rStyle w:val="SubHeadingbold"/>
                      <w:lang w:val="de-DE"/>
                    </w:rPr>
                    <w:t xml:space="preserve"> to </w:t>
                  </w:r>
                  <w:r w:rsidR="00232ED1" w:rsidRPr="00996DD8">
                    <w:rPr>
                      <w:rStyle w:val="SubHeadingbold"/>
                      <w:lang w:val="de-DE"/>
                    </w:rPr>
                    <w:t>08</w:t>
                  </w:r>
                  <w:r w:rsidR="00876246" w:rsidRPr="00996DD8">
                    <w:rPr>
                      <w:rStyle w:val="SubHeadingbold"/>
                      <w:lang w:val="de-DE"/>
                    </w:rPr>
                    <w:t>/</w:t>
                  </w:r>
                  <w:r w:rsidR="003342EC" w:rsidRPr="00996DD8">
                    <w:rPr>
                      <w:rStyle w:val="SubHeadingbold"/>
                      <w:lang w:val="de-DE"/>
                    </w:rPr>
                    <w:t>20</w:t>
                  </w:r>
                  <w:r w:rsidR="00232ED1" w:rsidRPr="00996DD8">
                    <w:rPr>
                      <w:rStyle w:val="SubHeadingbold"/>
                      <w:lang w:val="de-DE"/>
                    </w:rPr>
                    <w:t>08</w:t>
                  </w:r>
                  <w:r w:rsidR="00876246" w:rsidRPr="00996DD8">
                    <w:rPr>
                      <w:rStyle w:val="SubHeadingbold"/>
                      <w:lang w:val="de-DE"/>
                    </w:rPr>
                    <w:t>)</w:t>
                  </w:r>
                </w:p>
                <w:sdt>
                  <w:sdtPr>
                    <w:id w:val="1536165753"/>
                    <w:placeholder>
                      <w:docPart w:val="120F6E05C0264836A0EEB99C300B6629"/>
                    </w:placeholder>
                  </w:sdtPr>
                  <w:sdtEndPr/>
                  <w:sdtContent>
                    <w:sdt>
                      <w:sdtPr>
                        <w:id w:val="6643344"/>
                        <w:placeholder>
                          <w:docPart w:val="D51E7FE5982047CFAC9985FCCB51DCDF"/>
                        </w:placeholder>
                      </w:sdtPr>
                      <w:sdtEndPr/>
                      <w:sdtContent>
                        <w:p w:rsidR="00876246" w:rsidRPr="00EF300D" w:rsidRDefault="00F901B2" w:rsidP="00876246">
                          <w:pPr>
                            <w:pStyle w:val="BodyContentStyle"/>
                          </w:pPr>
                          <w:sdt>
                            <w:sdtPr>
                              <w:id w:val="1091547"/>
                              <w:placeholder>
                                <w:docPart w:val="7CED1363AB484CA0BC70342E1D7CDE8F"/>
                              </w:placeholder>
                            </w:sdtPr>
                            <w:sdtEndPr/>
                            <w:sdtContent>
                              <w:sdt>
                                <w:sdtPr>
                                  <w:id w:val="1091548"/>
                                  <w:placeholder>
                                    <w:docPart w:val="290EE15EE7374A67986A1D62A1015413"/>
                                  </w:placeholder>
                                </w:sdtPr>
                                <w:sdtEndPr/>
                                <w:sdtContent>
                                  <w:r w:rsidR="001E3C45">
                                    <w:t xml:space="preserve">As a </w:t>
                                  </w:r>
                                  <w:r w:rsidR="00BC44B7">
                                    <w:t>Member of Technical Staff</w:t>
                                  </w:r>
                                  <w:r w:rsidR="001E3C45">
                                    <w:t xml:space="preserve">, my </w:t>
                                  </w:r>
                                  <w:r w:rsidR="00C21E6E">
                                    <w:t>responsibilities are</w:t>
                                  </w:r>
                                  <w:r w:rsidR="001E3C45">
                                    <w:t xml:space="preserve"> to understand the requirement, make the team members understand it then start design test cases. Detect defects and assign them to necessary person.</w:t>
                                  </w:r>
                                </w:sdtContent>
                              </w:sdt>
                            </w:sdtContent>
                          </w:sdt>
                          <w:r w:rsidR="00DB72E2">
                            <w:t xml:space="preserve"> Also did </w:t>
                          </w:r>
                          <w:r w:rsidR="00DB72E2" w:rsidRPr="00DB72E2">
                            <w:rPr>
                              <w:b/>
                            </w:rPr>
                            <w:t xml:space="preserve">Performance </w:t>
                          </w:r>
                          <w:r w:rsidR="003F7B1B" w:rsidRPr="00DB72E2">
                            <w:rPr>
                              <w:b/>
                            </w:rPr>
                            <w:t>testing</w:t>
                          </w:r>
                          <w:r w:rsidR="003F7B1B">
                            <w:t xml:space="preserve"> using</w:t>
                          </w:r>
                          <w:r w:rsidR="00DB72E2">
                            <w:t xml:space="preserve"> the tool Business Logic and Loadrunner for EBICS and DBDI respectively.</w:t>
                          </w:r>
                        </w:p>
                      </w:sdtContent>
                    </w:sdt>
                  </w:sdtContent>
                </w:sdt>
                <w:p w:rsidR="00053C4A" w:rsidRDefault="00053C4A" w:rsidP="00876246">
                  <w:pPr>
                    <w:pStyle w:val="BodyContentStyle"/>
                    <w:rPr>
                      <w:rStyle w:val="SubHeadingbold"/>
                    </w:rPr>
                  </w:pPr>
                </w:p>
                <w:p w:rsidR="00876246" w:rsidRPr="005D65BA" w:rsidRDefault="00D34591" w:rsidP="00876246">
                  <w:pPr>
                    <w:pStyle w:val="BodyContentStyle"/>
                    <w:rPr>
                      <w:rStyle w:val="SubHeadingbold"/>
                    </w:rPr>
                  </w:pPr>
                  <w:r>
                    <w:rPr>
                      <w:rStyle w:val="SubHeadingbold"/>
                    </w:rPr>
                    <w:t>BDA</w:t>
                  </w:r>
                  <w:r w:rsidR="00876246" w:rsidRPr="005D65BA">
                    <w:rPr>
                      <w:rStyle w:val="SubHeadingbold"/>
                    </w:rPr>
                    <w:t xml:space="preserve">, </w:t>
                  </w:r>
                  <w:r>
                    <w:rPr>
                      <w:rStyle w:val="SubHeadingbold"/>
                    </w:rPr>
                    <w:t>Bangalore Development Authority</w:t>
                  </w:r>
                  <w:r w:rsidR="00876246" w:rsidRPr="005D65BA">
                    <w:rPr>
                      <w:rStyle w:val="SubHeadingbold"/>
                    </w:rPr>
                    <w:t xml:space="preserve"> –</w:t>
                  </w:r>
                  <w:r w:rsidR="002C6EA3">
                    <w:rPr>
                      <w:rStyle w:val="SubHeadingbold"/>
                    </w:rPr>
                    <w:t xml:space="preserve"> (</w:t>
                  </w:r>
                  <w:r>
                    <w:rPr>
                      <w:rStyle w:val="SubHeadingbold"/>
                    </w:rPr>
                    <w:t>07/</w:t>
                  </w:r>
                  <w:r w:rsidR="003342EC">
                    <w:rPr>
                      <w:rStyle w:val="SubHeadingbold"/>
                    </w:rPr>
                    <w:t>20</w:t>
                  </w:r>
                  <w:r>
                    <w:rPr>
                      <w:rStyle w:val="SubHeadingbold"/>
                    </w:rPr>
                    <w:t>06</w:t>
                  </w:r>
                  <w:r w:rsidR="00876246" w:rsidRPr="005D65BA">
                    <w:rPr>
                      <w:rStyle w:val="SubHeadingbold"/>
                    </w:rPr>
                    <w:t xml:space="preserve"> to </w:t>
                  </w:r>
                  <w:r>
                    <w:rPr>
                      <w:rStyle w:val="SubHeadingbold"/>
                    </w:rPr>
                    <w:t>06</w:t>
                  </w:r>
                  <w:r w:rsidR="00876246" w:rsidRPr="005D65BA">
                    <w:rPr>
                      <w:rStyle w:val="SubHeadingbold"/>
                    </w:rPr>
                    <w:t>/</w:t>
                  </w:r>
                  <w:r w:rsidR="003342EC">
                    <w:rPr>
                      <w:rStyle w:val="SubHeadingbold"/>
                    </w:rPr>
                    <w:t>20</w:t>
                  </w:r>
                  <w:r>
                    <w:rPr>
                      <w:rStyle w:val="SubHeadingbold"/>
                    </w:rPr>
                    <w:t>07</w:t>
                  </w:r>
                  <w:r w:rsidR="00876246" w:rsidRPr="005D65BA">
                    <w:rPr>
                      <w:rStyle w:val="SubHeadingbold"/>
                    </w:rPr>
                    <w:t>)</w:t>
                  </w:r>
                </w:p>
                <w:sdt>
                  <w:sdtPr>
                    <w:id w:val="-2009438601"/>
                    <w:placeholder>
                      <w:docPart w:val="5BEF8559230348718D9582DABCD4E82F"/>
                    </w:placeholder>
                  </w:sdtPr>
                  <w:sdtEndPr/>
                  <w:sdtContent>
                    <w:sdt>
                      <w:sdtPr>
                        <w:id w:val="6643346"/>
                        <w:placeholder>
                          <w:docPart w:val="5ABAABE65DDB4525A5E94476EF83B075"/>
                        </w:placeholder>
                      </w:sdtPr>
                      <w:sdtEndPr/>
                      <w:sdtContent>
                        <w:p w:rsidR="00876246" w:rsidRDefault="00BC44B7" w:rsidP="00BC44B7">
                          <w:pPr>
                            <w:pStyle w:val="BodyContentStyle"/>
                          </w:pPr>
                          <w:r>
                            <w:t xml:space="preserve">As </w:t>
                          </w:r>
                          <w:r w:rsidR="00A71C24">
                            <w:t>Member of technical Staff, my responsibility is to understand the use case and write testcases</w:t>
                          </w:r>
                          <w:r w:rsidR="00EF300D" w:rsidRPr="005D65BA">
                            <w:t>.</w:t>
                          </w:r>
                          <w:r w:rsidR="00A71C24">
                            <w:t xml:space="preserve"> Raise defect to necessary person</w:t>
                          </w:r>
                          <w:r w:rsidR="001E052C">
                            <w:t>. Retest them when again assigned.</w:t>
                          </w:r>
                        </w:p>
                      </w:sdtContent>
                    </w:sdt>
                  </w:sdtContent>
                </w:sdt>
                <w:p w:rsidR="00986794" w:rsidRPr="005D65BA" w:rsidRDefault="00986794" w:rsidP="00986794">
                  <w:pPr>
                    <w:pStyle w:val="BodyContentStyle"/>
                    <w:rPr>
                      <w:rStyle w:val="SubHeadingbold"/>
                    </w:rPr>
                  </w:pPr>
                  <w:r>
                    <w:rPr>
                      <w:rStyle w:val="SubHeadingbold"/>
                    </w:rPr>
                    <w:t>GIMS</w:t>
                  </w:r>
                  <w:r w:rsidRPr="005D65BA">
                    <w:rPr>
                      <w:rStyle w:val="SubHeadingbold"/>
                    </w:rPr>
                    <w:t xml:space="preserve">, </w:t>
                  </w:r>
                  <w:r>
                    <w:rPr>
                      <w:rStyle w:val="SubHeadingbold"/>
                    </w:rPr>
                    <w:t>Deutsche Bank</w:t>
                  </w:r>
                  <w:r w:rsidRPr="005D65BA">
                    <w:rPr>
                      <w:rStyle w:val="SubHeadingbold"/>
                    </w:rPr>
                    <w:t xml:space="preserve"> –(</w:t>
                  </w:r>
                  <w:r>
                    <w:rPr>
                      <w:rStyle w:val="SubHeadingbold"/>
                    </w:rPr>
                    <w:t>10/</w:t>
                  </w:r>
                  <w:r w:rsidR="003342EC">
                    <w:rPr>
                      <w:rStyle w:val="SubHeadingbold"/>
                    </w:rPr>
                    <w:t>20</w:t>
                  </w:r>
                  <w:r>
                    <w:rPr>
                      <w:rStyle w:val="SubHeadingbold"/>
                    </w:rPr>
                    <w:t>0</w:t>
                  </w:r>
                  <w:r w:rsidR="002200E4">
                    <w:rPr>
                      <w:rStyle w:val="SubHeadingbold"/>
                    </w:rPr>
                    <w:t>4</w:t>
                  </w:r>
                  <w:r w:rsidRPr="005D65BA">
                    <w:rPr>
                      <w:rStyle w:val="SubHeadingbold"/>
                    </w:rPr>
                    <w:t xml:space="preserve"> to </w:t>
                  </w:r>
                  <w:r>
                    <w:rPr>
                      <w:rStyle w:val="SubHeadingbold"/>
                    </w:rPr>
                    <w:t>07</w:t>
                  </w:r>
                  <w:r w:rsidRPr="005D65BA">
                    <w:rPr>
                      <w:rStyle w:val="SubHeadingbold"/>
                    </w:rPr>
                    <w:t>/</w:t>
                  </w:r>
                  <w:r w:rsidR="003342EC">
                    <w:rPr>
                      <w:rStyle w:val="SubHeadingbold"/>
                    </w:rPr>
                    <w:t>20</w:t>
                  </w:r>
                  <w:r>
                    <w:rPr>
                      <w:rStyle w:val="SubHeadingbold"/>
                    </w:rPr>
                    <w:t>06</w:t>
                  </w:r>
                  <w:r w:rsidRPr="005D65BA">
                    <w:rPr>
                      <w:rStyle w:val="SubHeadingbold"/>
                    </w:rPr>
                    <w:t>)</w:t>
                  </w:r>
                </w:p>
                <w:sdt>
                  <w:sdtPr>
                    <w:id w:val="1091565"/>
                    <w:placeholder>
                      <w:docPart w:val="EFE28226EB5B47DE827A2AB2886C5823"/>
                    </w:placeholder>
                  </w:sdtPr>
                  <w:sdtEndPr/>
                  <w:sdtContent>
                    <w:p w:rsidR="003B2265" w:rsidRPr="005D65BA" w:rsidRDefault="003B2265" w:rsidP="003B2265">
                      <w:pPr>
                        <w:pStyle w:val="BodyContentStyle"/>
                        <w:rPr>
                          <w:rStyle w:val="SubHeadingbold"/>
                        </w:rPr>
                      </w:pPr>
                      <w:r>
                        <w:rPr>
                          <w:rStyle w:val="SubHeadingbold"/>
                        </w:rPr>
                        <w:t>MunichRE</w:t>
                      </w:r>
                      <w:r w:rsidRPr="005D65BA">
                        <w:rPr>
                          <w:rStyle w:val="SubHeadingbold"/>
                        </w:rPr>
                        <w:t xml:space="preserve">, </w:t>
                      </w:r>
                      <w:r>
                        <w:rPr>
                          <w:rStyle w:val="SubHeadingbold"/>
                        </w:rPr>
                        <w:t>MunichRE</w:t>
                      </w:r>
                      <w:r w:rsidRPr="005D65BA">
                        <w:rPr>
                          <w:rStyle w:val="SubHeadingbold"/>
                        </w:rPr>
                        <w:t xml:space="preserve"> – (</w:t>
                      </w:r>
                      <w:r>
                        <w:rPr>
                          <w:rStyle w:val="SubHeadingbold"/>
                        </w:rPr>
                        <w:t>04</w:t>
                      </w:r>
                      <w:r w:rsidRPr="005D65BA">
                        <w:rPr>
                          <w:rStyle w:val="SubHeadingbold"/>
                        </w:rPr>
                        <w:t>/</w:t>
                      </w:r>
                      <w:r>
                        <w:rPr>
                          <w:rStyle w:val="SubHeadingbold"/>
                        </w:rPr>
                        <w:t>2010</w:t>
                      </w:r>
                      <w:r w:rsidRPr="005D65BA">
                        <w:rPr>
                          <w:rStyle w:val="SubHeadingbold"/>
                        </w:rPr>
                        <w:t xml:space="preserve"> to </w:t>
                      </w:r>
                      <w:r>
                        <w:rPr>
                          <w:rStyle w:val="SubHeadingbold"/>
                        </w:rPr>
                        <w:t>25/07/2014</w:t>
                      </w:r>
                      <w:r w:rsidRPr="005D65BA">
                        <w:rPr>
                          <w:rStyle w:val="SubHeadingbold"/>
                        </w:rPr>
                        <w:t>)</w:t>
                      </w:r>
                    </w:p>
                    <w:p w:rsidR="003B2265" w:rsidRDefault="003B2265" w:rsidP="003B2265">
                      <w:pPr>
                        <w:pStyle w:val="BodyContentStyle"/>
                      </w:pPr>
                      <w:r>
                        <w:t>As a Test Engineer, my responsibilities is to understand the requirement, make the team members understand it then start design test cases, review test cases and execute testcases. Detect defects and assign them to necessary person.</w:t>
                      </w:r>
                    </w:p>
                    <w:p w:rsidR="003B2265" w:rsidRDefault="003B2265" w:rsidP="003B2265">
                      <w:pPr>
                        <w:pStyle w:val="BodyContentStyle"/>
                      </w:pPr>
                      <w:r>
                        <w:t>Also involved in co-ordinating with onshore team relating to the work.</w:t>
                      </w:r>
                    </w:p>
                    <w:p w:rsidR="003B2265" w:rsidRDefault="003B2265" w:rsidP="003B2265">
                      <w:pPr>
                        <w:pStyle w:val="BodyContentStyle"/>
                      </w:pPr>
                      <w:r w:rsidRPr="00CA1B9E">
                        <w:rPr>
                          <w:b/>
                        </w:rPr>
                        <w:t>FAB</w:t>
                      </w:r>
                      <w:r>
                        <w:rPr>
                          <w:b/>
                        </w:rPr>
                        <w:t xml:space="preserve">: </w:t>
                      </w:r>
                      <w:r>
                        <w:t xml:space="preserve">Involved in FAB Regression and CR based testing for the FAB application. Was involved in Regression testing which included ISCT. </w:t>
                      </w:r>
                    </w:p>
                    <w:p w:rsidR="003B2265" w:rsidRDefault="003B2265" w:rsidP="003B2265">
                      <w:pPr>
                        <w:pStyle w:val="BodyContentStyle"/>
                      </w:pPr>
                      <w:r w:rsidRPr="00173542">
                        <w:rPr>
                          <w:b/>
                        </w:rPr>
                        <w:t>UEM:</w:t>
                      </w:r>
                      <w:r w:rsidRPr="00173542">
                        <w:t xml:space="preserve"> UEM is a tool used for Ultimate Estimation. The main knowledge was gained by team</w:t>
                      </w:r>
                      <w:r>
                        <w:t xml:space="preserve"> members here in offshore. </w:t>
                      </w:r>
                    </w:p>
                    <w:p w:rsidR="003B2265" w:rsidRDefault="003B2265" w:rsidP="003B2265">
                      <w:pPr>
                        <w:pStyle w:val="BodyContentStyle"/>
                      </w:pPr>
                      <w:r w:rsidRPr="00501976">
                        <w:rPr>
                          <w:b/>
                        </w:rPr>
                        <w:t>Treaty:</w:t>
                      </w:r>
                      <w:r>
                        <w:rPr>
                          <w:b/>
                        </w:rPr>
                        <w:t xml:space="preserve"> </w:t>
                      </w:r>
                      <w:r w:rsidRPr="00906F6A">
                        <w:t xml:space="preserve">Used AGILE Testing method for testing applications in Module called </w:t>
                      </w:r>
                      <w:r>
                        <w:rPr>
                          <w:b/>
                        </w:rPr>
                        <w:t xml:space="preserve">Treaty. </w:t>
                      </w:r>
                      <w:r w:rsidRPr="00A81819">
                        <w:t>Worked in Iterative format. Iteration’s duration was 4 weeks.</w:t>
                      </w:r>
                      <w:r>
                        <w:t xml:space="preserve"> Worked on Slices and the tasks were assigned using TFS (Team Foundation Server). TFS was used for updating, checking of assigned tasks.  Involved in </w:t>
                      </w:r>
                      <w:r w:rsidRPr="00A81819">
                        <w:rPr>
                          <w:b/>
                        </w:rPr>
                        <w:t xml:space="preserve">Daily Stand-ups </w:t>
                      </w:r>
                      <w:r w:rsidRPr="00A81819">
                        <w:t>meetings</w:t>
                      </w:r>
                      <w:r>
                        <w:t xml:space="preserve">. During this meeting we discuss of work done on the assigned tasks and any major information if got during our </w:t>
                      </w:r>
                      <w:r w:rsidRPr="000204AF">
                        <w:rPr>
                          <w:b/>
                        </w:rPr>
                        <w:t>Design</w:t>
                      </w:r>
                      <w:r>
                        <w:t xml:space="preserve"> </w:t>
                      </w:r>
                      <w:r w:rsidRPr="000204AF">
                        <w:rPr>
                          <w:b/>
                        </w:rPr>
                        <w:t>team</w:t>
                      </w:r>
                      <w:r>
                        <w:t xml:space="preserve"> meetings.  Design teams consisted of Requirement Engineer, Developer and Testers. We would discuss the slices and the effort needed to complete the Slices.</w:t>
                      </w:r>
                    </w:p>
                    <w:p w:rsidR="003B2265" w:rsidRDefault="003B2265" w:rsidP="003B2265">
                      <w:pPr>
                        <w:pStyle w:val="BodyContentStyle"/>
                      </w:pPr>
                      <w:r>
                        <w:t xml:space="preserve">Every month we would have </w:t>
                      </w:r>
                      <w:r w:rsidRPr="00AE5D20">
                        <w:rPr>
                          <w:b/>
                        </w:rPr>
                        <w:t>Iteration Planning</w:t>
                      </w:r>
                      <w:r>
                        <w:t>. We discuss the resource’s time availability and tasks progress of the complete Testing team.</w:t>
                      </w:r>
                    </w:p>
                    <w:p w:rsidR="00986794" w:rsidRPr="005D65BA" w:rsidRDefault="003B2265" w:rsidP="003B2265">
                      <w:pPr>
                        <w:pStyle w:val="BodyContentStyle"/>
                      </w:pPr>
                      <w:r w:rsidRPr="00A81819">
                        <w:t xml:space="preserve"> </w:t>
                      </w:r>
                      <w:r>
                        <w:t xml:space="preserve">Extensively worked on Treaty which had the tools ANJAPRO, MRUW, PRICE, </w:t>
                      </w:r>
                      <w:r w:rsidR="00986794">
                        <w:t>As</w:t>
                      </w:r>
                      <w:r w:rsidR="00C21E6E">
                        <w:t xml:space="preserve"> a tester my main responsibility was t</w:t>
                      </w:r>
                      <w:r w:rsidR="0048718C">
                        <w:t>o write testcases and raise defect</w:t>
                      </w:r>
                      <w:r w:rsidR="00986794">
                        <w:t>.</w:t>
                      </w:r>
                    </w:p>
                  </w:sdtContent>
                </w:sdt>
              </w:tc>
            </w:tr>
            <w:tr w:rsidR="00876246" w:rsidTr="004F7107">
              <w:trPr>
                <w:trHeight w:val="432"/>
              </w:trPr>
              <w:sdt>
                <w:sdtPr>
                  <w:alias w:val="Education"/>
                  <w:tag w:val="Education"/>
                  <w:id w:val="6137117"/>
                  <w:placeholder>
                    <w:docPart w:val="9CBD8A5F235242D680D704A16727879E"/>
                  </w:placeholder>
                  <w:showingPlcHdr/>
                  <w:text/>
                </w:sdtPr>
                <w:sdtEndPr/>
                <w:sdtContent>
                  <w:tc>
                    <w:tcPr>
                      <w:tcW w:w="6480" w:type="dxa"/>
                      <w:vAlign w:val="center"/>
                    </w:tcPr>
                    <w:p w:rsidR="00876246" w:rsidRDefault="00876246" w:rsidP="001F073E">
                      <w:pPr>
                        <w:pStyle w:val="IntroductionStyle"/>
                      </w:pPr>
                      <w:r w:rsidRPr="00EB0F9A">
                        <w:t>EDUCATION</w:t>
                      </w:r>
                    </w:p>
                  </w:tc>
                </w:sdtContent>
              </w:sdt>
            </w:tr>
            <w:tr w:rsidR="00876246" w:rsidTr="002C6EA3">
              <w:trPr>
                <w:trHeight w:val="765"/>
              </w:trPr>
              <w:tc>
                <w:tcPr>
                  <w:tcW w:w="6480" w:type="dxa"/>
                </w:tcPr>
                <w:p w:rsidR="003342EC" w:rsidRDefault="003342EC" w:rsidP="002C6EA3">
                  <w:pPr>
                    <w:pStyle w:val="BodyContentStyle"/>
                    <w:numPr>
                      <w:ilvl w:val="0"/>
                      <w:numId w:val="10"/>
                    </w:numPr>
                    <w:spacing w:before="0" w:after="0" w:line="240" w:lineRule="auto"/>
                  </w:pPr>
                  <w:r>
                    <w:t>MCA, IGNOU</w:t>
                  </w:r>
                </w:p>
                <w:p w:rsidR="00524C4C" w:rsidRPr="00524C4C" w:rsidRDefault="003342EC" w:rsidP="002C6EA3">
                  <w:pPr>
                    <w:pStyle w:val="BodyContentStyle"/>
                    <w:numPr>
                      <w:ilvl w:val="0"/>
                      <w:numId w:val="10"/>
                    </w:numPr>
                    <w:spacing w:before="0" w:after="0" w:line="240" w:lineRule="auto"/>
                  </w:pPr>
                  <w:r>
                    <w:t>BSc, Bangalore University.</w:t>
                  </w:r>
                </w:p>
              </w:tc>
            </w:tr>
            <w:tr w:rsidR="00876246" w:rsidTr="00292F2F">
              <w:trPr>
                <w:trHeight w:val="432"/>
              </w:trPr>
              <w:tc>
                <w:tcPr>
                  <w:tcW w:w="6480" w:type="dxa"/>
                </w:tcPr>
                <w:p w:rsidR="00876246" w:rsidRDefault="00F901B2" w:rsidP="00876246">
                  <w:pPr>
                    <w:pStyle w:val="IntroductionStyle"/>
                  </w:pPr>
                  <w:sdt>
                    <w:sdtPr>
                      <w:alias w:val="TRAINING AND CERTIFICATION "/>
                      <w:tag w:val="TRAINING AND CERTIFICATION "/>
                      <w:id w:val="6137118"/>
                      <w:placeholder>
                        <w:docPart w:val="9B463EA1CD984192870A22A99E38E0E5"/>
                      </w:placeholder>
                      <w:showingPlcHdr/>
                      <w:text/>
                    </w:sdtPr>
                    <w:sdtEndPr/>
                    <w:sdtContent>
                      <w:r w:rsidR="00876246" w:rsidRPr="00EB0F9A">
                        <w:t>TRAINING AND CERTIFICATION</w:t>
                      </w:r>
                    </w:sdtContent>
                  </w:sdt>
                  <w:r w:rsidR="00EF300D">
                    <w:t>S</w:t>
                  </w:r>
                </w:p>
              </w:tc>
            </w:tr>
            <w:tr w:rsidR="00876246" w:rsidTr="00292F2F">
              <w:trPr>
                <w:trHeight w:val="576"/>
              </w:trPr>
              <w:tc>
                <w:tcPr>
                  <w:tcW w:w="6480" w:type="dxa"/>
                </w:tcPr>
                <w:p w:rsidR="003342EC" w:rsidRDefault="003342EC" w:rsidP="003342EC">
                  <w:pPr>
                    <w:pStyle w:val="MianBullets"/>
                    <w:numPr>
                      <w:ilvl w:val="0"/>
                      <w:numId w:val="12"/>
                    </w:numPr>
                  </w:pPr>
                  <w:r>
                    <w:t>Insurance  training</w:t>
                  </w:r>
                </w:p>
                <w:p w:rsidR="003342EC" w:rsidRDefault="003342EC" w:rsidP="003342EC">
                  <w:pPr>
                    <w:pStyle w:val="MianBullets"/>
                    <w:numPr>
                      <w:ilvl w:val="0"/>
                      <w:numId w:val="12"/>
                    </w:numPr>
                  </w:pPr>
                  <w:r>
                    <w:t>Performance training</w:t>
                  </w:r>
                </w:p>
                <w:p w:rsidR="003342EC" w:rsidRDefault="003342EC" w:rsidP="003342EC">
                  <w:pPr>
                    <w:pStyle w:val="MianBullets"/>
                    <w:numPr>
                      <w:ilvl w:val="0"/>
                      <w:numId w:val="12"/>
                    </w:numPr>
                  </w:pPr>
                  <w:r>
                    <w:t>Database training</w:t>
                  </w:r>
                </w:p>
                <w:p w:rsidR="00111999" w:rsidRDefault="003342EC" w:rsidP="003342EC">
                  <w:pPr>
                    <w:pStyle w:val="MianBullets"/>
                    <w:numPr>
                      <w:ilvl w:val="0"/>
                      <w:numId w:val="12"/>
                    </w:numPr>
                  </w:pPr>
                  <w:r>
                    <w:t>ISTQB Foundation Level</w:t>
                  </w:r>
                </w:p>
                <w:p w:rsidR="00D03C2D" w:rsidRDefault="007E783B" w:rsidP="0085152F">
                  <w:pPr>
                    <w:pStyle w:val="MianBullets"/>
                    <w:numPr>
                      <w:ilvl w:val="0"/>
                      <w:numId w:val="12"/>
                    </w:numPr>
                  </w:pPr>
                  <w:r>
                    <w:t xml:space="preserve">101 and 201 </w:t>
                  </w:r>
                  <w:r w:rsidR="00D03C2D">
                    <w:t>training.</w:t>
                  </w:r>
                </w:p>
              </w:tc>
            </w:tr>
          </w:tbl>
          <w:p w:rsidR="00876246" w:rsidRDefault="00876246"/>
        </w:tc>
        <w:tc>
          <w:tcPr>
            <w:tcW w:w="4140" w:type="dxa"/>
          </w:tcPr>
          <w:p w:rsidR="00876246" w:rsidRDefault="00745723">
            <w:r>
              <w:rPr>
                <w:noProof/>
                <w:lang w:val="en-US"/>
              </w:rPr>
              <w:lastRenderedPageBreak/>
              <mc:AlternateContent>
                <mc:Choice Requires="wps">
                  <w:drawing>
                    <wp:anchor distT="0" distB="0" distL="114300" distR="114300" simplePos="0" relativeHeight="251661312" behindDoc="0" locked="0" layoutInCell="1" allowOverlap="1" wp14:anchorId="14AF04C1" wp14:editId="1956098D">
                      <wp:simplePos x="0" y="0"/>
                      <wp:positionH relativeFrom="margin">
                        <wp:posOffset>-38862</wp:posOffset>
                      </wp:positionH>
                      <wp:positionV relativeFrom="margin">
                        <wp:posOffset>-21947</wp:posOffset>
                      </wp:positionV>
                      <wp:extent cx="2495550" cy="4074567"/>
                      <wp:effectExtent l="0" t="0" r="0" b="25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4074567"/>
                              </a:xfrm>
                              <a:prstGeom prst="rect">
                                <a:avLst/>
                              </a:prstGeom>
                              <a:solidFill>
                                <a:schemeClr val="accent6">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txbx>
                              <w:txbxContent>
                                <w:p w:rsidR="008D32B5" w:rsidRPr="00FF6C55" w:rsidRDefault="008D32B5" w:rsidP="008D32B5">
                                  <w:pPr>
                                    <w:pStyle w:val="Sidebar-Heading1"/>
                                  </w:pPr>
                                  <w:r w:rsidRPr="00FF6C55">
                                    <w:t>EXPERIENCE</w:t>
                                  </w:r>
                                </w:p>
                                <w:p w:rsidR="008D32B5" w:rsidRPr="00FF6C55" w:rsidRDefault="008D32B5" w:rsidP="008D32B5">
                                  <w:pPr>
                                    <w:pStyle w:val="Sidebar-Heading1"/>
                                  </w:pPr>
                                  <w:r w:rsidRPr="00FF6C55">
                                    <w:t>SNAPSHOT</w:t>
                                  </w:r>
                                </w:p>
                                <w:p w:rsidR="008D32B5" w:rsidRPr="00FF6C55" w:rsidRDefault="008D32B5" w:rsidP="008D32B5">
                                  <w:pPr>
                                    <w:pStyle w:val="Sidebar-Heading2"/>
                                  </w:pPr>
                                  <w:r w:rsidRPr="00FF6C55">
                                    <w:t>INDUSTR</w:t>
                                  </w:r>
                                  <w:r w:rsidR="00111999">
                                    <w:t>Y EXPERTISE</w:t>
                                  </w:r>
                                </w:p>
                                <w:p w:rsidR="008D32B5" w:rsidRDefault="00E71A7B" w:rsidP="008D32B5">
                                  <w:pPr>
                                    <w:pStyle w:val="Sidebar-bullet"/>
                                    <w:numPr>
                                      <w:ilvl w:val="0"/>
                                      <w:numId w:val="2"/>
                                    </w:numPr>
                                    <w:ind w:left="374" w:hanging="230"/>
                                    <w:rPr>
                                      <w:lang w:val="en-US"/>
                                    </w:rPr>
                                  </w:pPr>
                                  <w:r>
                                    <w:rPr>
                                      <w:lang w:val="en-US"/>
                                    </w:rPr>
                                    <w:t>Banking Domains</w:t>
                                  </w:r>
                                </w:p>
                                <w:p w:rsidR="00E71A7B" w:rsidRDefault="00E71A7B" w:rsidP="008D32B5">
                                  <w:pPr>
                                    <w:pStyle w:val="Sidebar-bullet"/>
                                    <w:numPr>
                                      <w:ilvl w:val="0"/>
                                      <w:numId w:val="2"/>
                                    </w:numPr>
                                    <w:ind w:left="374" w:hanging="230"/>
                                    <w:rPr>
                                      <w:lang w:val="en-US"/>
                                    </w:rPr>
                                  </w:pPr>
                                  <w:r>
                                    <w:rPr>
                                      <w:lang w:val="en-US"/>
                                    </w:rPr>
                                    <w:t>Insurance Domains</w:t>
                                  </w:r>
                                </w:p>
                                <w:p w:rsidR="00E71A7B" w:rsidRDefault="00E71A7B" w:rsidP="008D32B5">
                                  <w:pPr>
                                    <w:pStyle w:val="Sidebar-bullet"/>
                                    <w:numPr>
                                      <w:ilvl w:val="0"/>
                                      <w:numId w:val="2"/>
                                    </w:numPr>
                                    <w:ind w:left="374" w:hanging="230"/>
                                    <w:rPr>
                                      <w:lang w:val="en-US"/>
                                    </w:rPr>
                                  </w:pPr>
                                  <w:r>
                                    <w:rPr>
                                      <w:lang w:val="en-US"/>
                                    </w:rPr>
                                    <w:t>Enterprise applications</w:t>
                                  </w:r>
                                </w:p>
                                <w:p w:rsidR="000206AB" w:rsidRDefault="000206AB" w:rsidP="008D32B5">
                                  <w:pPr>
                                    <w:pStyle w:val="Sidebar-bullet"/>
                                    <w:numPr>
                                      <w:ilvl w:val="0"/>
                                      <w:numId w:val="2"/>
                                    </w:numPr>
                                    <w:ind w:left="374" w:hanging="230"/>
                                    <w:rPr>
                                      <w:lang w:val="en-US"/>
                                    </w:rPr>
                                  </w:pPr>
                                  <w:r>
                                    <w:rPr>
                                      <w:lang w:val="en-US"/>
                                    </w:rPr>
                                    <w:t>Oil and Energy</w:t>
                                  </w:r>
                                </w:p>
                                <w:p w:rsidR="008D32B5" w:rsidRPr="00EF300D" w:rsidRDefault="008D32B5" w:rsidP="008D32B5">
                                  <w:pPr>
                                    <w:pStyle w:val="Sidebar-Heading2"/>
                                    <w:rPr>
                                      <w:lang w:val="en-US"/>
                                    </w:rPr>
                                  </w:pPr>
                                  <w:r w:rsidRPr="00FF6C55">
                                    <w:t>TECHNICAL</w:t>
                                  </w:r>
                                  <w:r w:rsidR="00905F04">
                                    <w:rPr>
                                      <w:lang w:val="en-US"/>
                                    </w:rPr>
                                    <w:t xml:space="preserve"> SPECIALIZAT</w:t>
                                  </w:r>
                                  <w:r w:rsidR="00EF300D">
                                    <w:rPr>
                                      <w:lang w:val="en-US"/>
                                    </w:rPr>
                                    <w:t>IONS</w:t>
                                  </w:r>
                                </w:p>
                                <w:p w:rsidR="00B47551" w:rsidRPr="00B47551" w:rsidRDefault="00786FFA" w:rsidP="00B47551">
                                  <w:pPr>
                                    <w:pStyle w:val="Sidebar-bullet"/>
                                    <w:numPr>
                                      <w:ilvl w:val="0"/>
                                      <w:numId w:val="2"/>
                                    </w:numPr>
                                    <w:ind w:left="374" w:hanging="230"/>
                                    <w:rPr>
                                      <w:lang w:val="fr-CA"/>
                                    </w:rPr>
                                  </w:pPr>
                                  <w:r w:rsidRPr="00B47551">
                                    <w:rPr>
                                      <w:lang w:val="en-US"/>
                                    </w:rPr>
                                    <w:t>Automation using  Squish tool with Python</w:t>
                                  </w:r>
                                </w:p>
                                <w:p w:rsidR="00B47551" w:rsidRPr="00B47551" w:rsidRDefault="00B47551" w:rsidP="00B47551">
                                  <w:pPr>
                                    <w:pStyle w:val="Sidebar-bullet"/>
                                    <w:numPr>
                                      <w:ilvl w:val="0"/>
                                      <w:numId w:val="2"/>
                                    </w:numPr>
                                    <w:ind w:left="374" w:hanging="230"/>
                                    <w:rPr>
                                      <w:lang w:val="fr-CA"/>
                                    </w:rPr>
                                  </w:pPr>
                                  <w:proofErr w:type="spellStart"/>
                                  <w:r>
                                    <w:rPr>
                                      <w:lang w:val="en-US"/>
                                    </w:rPr>
                                    <w:t>Git</w:t>
                                  </w:r>
                                  <w:proofErr w:type="spellEnd"/>
                                </w:p>
                                <w:p w:rsidR="008D32B5" w:rsidRPr="00B47551" w:rsidRDefault="003B295C" w:rsidP="008D32B5">
                                  <w:pPr>
                                    <w:pStyle w:val="Sidebar-bullet"/>
                                    <w:numPr>
                                      <w:ilvl w:val="0"/>
                                      <w:numId w:val="2"/>
                                    </w:numPr>
                                    <w:ind w:left="374" w:hanging="230"/>
                                    <w:rPr>
                                      <w:lang w:val="fr-CA"/>
                                    </w:rPr>
                                  </w:pPr>
                                  <w:r w:rsidRPr="00B47551">
                                    <w:rPr>
                                      <w:lang w:val="en-US"/>
                                    </w:rPr>
                                    <w:t>Database testing</w:t>
                                  </w:r>
                                </w:p>
                                <w:p w:rsidR="003B295C" w:rsidRPr="00B47551" w:rsidRDefault="003B295C" w:rsidP="008D32B5">
                                  <w:pPr>
                                    <w:pStyle w:val="Sidebar-bullet"/>
                                    <w:numPr>
                                      <w:ilvl w:val="0"/>
                                      <w:numId w:val="2"/>
                                    </w:numPr>
                                    <w:ind w:left="374" w:hanging="230"/>
                                    <w:rPr>
                                      <w:lang w:val="fr-CA"/>
                                    </w:rPr>
                                  </w:pPr>
                                  <w:r w:rsidRPr="00B47551">
                                    <w:rPr>
                                      <w:lang w:val="en-US"/>
                                    </w:rPr>
                                    <w:t>Performance testing</w:t>
                                  </w:r>
                                </w:p>
                                <w:p w:rsidR="00111999" w:rsidRPr="00B47551" w:rsidRDefault="00745723" w:rsidP="00111999">
                                  <w:pPr>
                                    <w:pStyle w:val="Sidebar-bullet"/>
                                    <w:numPr>
                                      <w:ilvl w:val="0"/>
                                      <w:numId w:val="2"/>
                                    </w:numPr>
                                    <w:ind w:left="374" w:hanging="230"/>
                                    <w:rPr>
                                      <w:lang w:val="fr-CA"/>
                                    </w:rPr>
                                  </w:pPr>
                                  <w:r w:rsidRPr="00B47551">
                                    <w:rPr>
                                      <w:lang w:val="en-US"/>
                                    </w:rPr>
                                    <w:t>Loadrunner</w:t>
                                  </w:r>
                                  <w:r w:rsidR="006C4061" w:rsidRPr="00B47551">
                                    <w:rPr>
                                      <w:lang w:val="en-US"/>
                                    </w:rPr>
                                    <w:t>, Stress builder.</w:t>
                                  </w:r>
                                </w:p>
                                <w:p w:rsidR="00382F93" w:rsidRPr="00B47551" w:rsidRDefault="0086532B" w:rsidP="00111999">
                                  <w:pPr>
                                    <w:pStyle w:val="Sidebar-bullet"/>
                                    <w:rPr>
                                      <w:lang w:val="fr-CA"/>
                                    </w:rPr>
                                  </w:pPr>
                                  <w:r w:rsidRPr="00B47551">
                                    <w:t>Methodology</w:t>
                                  </w:r>
                                  <w:r w:rsidRPr="00B47551">
                                    <w:rPr>
                                      <w:lang w:val="fr-CA"/>
                                    </w:rPr>
                                    <w:t xml:space="preserve"> Specialisation:</w:t>
                                  </w:r>
                                </w:p>
                                <w:p w:rsidR="00382F93" w:rsidRPr="00B47551" w:rsidRDefault="00382F93" w:rsidP="00382F93">
                                  <w:pPr>
                                    <w:pStyle w:val="Sidebar-bullet"/>
                                    <w:numPr>
                                      <w:ilvl w:val="0"/>
                                      <w:numId w:val="2"/>
                                    </w:numPr>
                                    <w:ind w:left="144" w:firstLine="0"/>
                                    <w:rPr>
                                      <w:lang w:val="fr-CA"/>
                                    </w:rPr>
                                  </w:pPr>
                                  <w:r w:rsidRPr="00B47551">
                                    <w:rPr>
                                      <w:lang w:val="en-US"/>
                                    </w:rPr>
                                    <w:t>AGILE Testing</w:t>
                                  </w:r>
                                </w:p>
                                <w:p w:rsidR="00382F93" w:rsidRPr="00B47551" w:rsidRDefault="00382F93" w:rsidP="00382F93">
                                  <w:pPr>
                                    <w:pStyle w:val="Sidebar-bullet"/>
                                    <w:numPr>
                                      <w:ilvl w:val="0"/>
                                      <w:numId w:val="2"/>
                                    </w:numPr>
                                    <w:ind w:left="144" w:firstLine="0"/>
                                    <w:rPr>
                                      <w:lang w:val="fr-CA"/>
                                    </w:rPr>
                                  </w:pPr>
                                  <w:r w:rsidRPr="00B47551">
                                    <w:rPr>
                                      <w:lang w:val="en-US"/>
                                    </w:rPr>
                                    <w:t>Waterfall Method</w:t>
                                  </w:r>
                                </w:p>
                                <w:p w:rsidR="00382F93" w:rsidRDefault="00382F93" w:rsidP="00111999">
                                  <w:pPr>
                                    <w:pStyle w:val="Sidebar-bullet"/>
                                    <w:rPr>
                                      <w:lang w:val="fr-CA"/>
                                    </w:rPr>
                                  </w:pPr>
                                </w:p>
                                <w:p w:rsidR="00382F93" w:rsidRPr="00FF6C55" w:rsidRDefault="00382F93" w:rsidP="00111999">
                                  <w:pPr>
                                    <w:pStyle w:val="Sidebar-bullet"/>
                                    <w:rPr>
                                      <w:lang w:val="fr-CA"/>
                                    </w:rPr>
                                  </w:pPr>
                                </w:p>
                                <w:p w:rsidR="008D32B5" w:rsidRDefault="008D32B5"/>
                              </w:txbxContent>
                            </wps:txbx>
                            <wps:bodyPr rot="0" vert="horz" wrap="square" lIns="274320" tIns="274320" rIns="274320" bIns="2743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05pt;margin-top:-1.75pt;width:196.5pt;height:32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" fillcolor="#a1c4d0 [3209]" stroked="f" strokecolor="#f2f2f2 [3041]" strokeweight="3pt">
                      <v:shadow color="#3d6a7a [1609]" opacity=".5" offset="1pt"/>
                      <v:textbox inset="21.6pt,21.6pt,21.6pt,21.6pt">
                        <w:txbxContent>
                          <w:p w:rsidR="008D32B5" w:rsidRPr="00FF6C55" w:rsidRDefault="008D32B5" w:rsidP="008D32B5">
                            <w:pPr>
                              <w:pStyle w:val="Sidebar-Heading1"/>
                            </w:pPr>
                            <w:r w:rsidRPr="00FF6C55">
                              <w:t>EXPERIENCE</w:t>
                            </w:r>
                          </w:p>
                          <w:p w:rsidR="008D32B5" w:rsidRPr="00FF6C55" w:rsidRDefault="008D32B5" w:rsidP="008D32B5">
                            <w:pPr>
                              <w:pStyle w:val="Sidebar-Heading1"/>
                            </w:pPr>
                            <w:r w:rsidRPr="00FF6C55">
                              <w:t>SNAPSHOT</w:t>
                            </w:r>
                          </w:p>
                          <w:p w:rsidR="008D32B5" w:rsidRPr="00FF6C55" w:rsidRDefault="008D32B5" w:rsidP="008D32B5">
                            <w:pPr>
                              <w:pStyle w:val="Sidebar-Heading2"/>
                            </w:pPr>
                            <w:r w:rsidRPr="00FF6C55">
                              <w:t>INDUSTR</w:t>
                            </w:r>
                            <w:r w:rsidR="00111999">
                              <w:t>Y EXPERTISE</w:t>
                            </w:r>
                          </w:p>
                          <w:p w:rsidR="008D32B5" w:rsidRDefault="00E71A7B" w:rsidP="008D32B5">
                            <w:pPr>
                              <w:pStyle w:val="Sidebar-bullet"/>
                              <w:numPr>
                                <w:ilvl w:val="0"/>
                                <w:numId w:val="2"/>
                              </w:numPr>
                              <w:ind w:left="374" w:hanging="230"/>
                              <w:rPr>
                                <w:lang w:val="en-US"/>
                              </w:rPr>
                            </w:pPr>
                            <w:r>
                              <w:rPr>
                                <w:lang w:val="en-US"/>
                              </w:rPr>
                              <w:t>Banking Domains</w:t>
                            </w:r>
                          </w:p>
                          <w:p w:rsidR="00E71A7B" w:rsidRDefault="00E71A7B" w:rsidP="008D32B5">
                            <w:pPr>
                              <w:pStyle w:val="Sidebar-bullet"/>
                              <w:numPr>
                                <w:ilvl w:val="0"/>
                                <w:numId w:val="2"/>
                              </w:numPr>
                              <w:ind w:left="374" w:hanging="230"/>
                              <w:rPr>
                                <w:lang w:val="en-US"/>
                              </w:rPr>
                            </w:pPr>
                            <w:r>
                              <w:rPr>
                                <w:lang w:val="en-US"/>
                              </w:rPr>
                              <w:t>Insurance Domains</w:t>
                            </w:r>
                          </w:p>
                          <w:p w:rsidR="00E71A7B" w:rsidRDefault="00E71A7B" w:rsidP="008D32B5">
                            <w:pPr>
                              <w:pStyle w:val="Sidebar-bullet"/>
                              <w:numPr>
                                <w:ilvl w:val="0"/>
                                <w:numId w:val="2"/>
                              </w:numPr>
                              <w:ind w:left="374" w:hanging="230"/>
                              <w:rPr>
                                <w:lang w:val="en-US"/>
                              </w:rPr>
                            </w:pPr>
                            <w:r>
                              <w:rPr>
                                <w:lang w:val="en-US"/>
                              </w:rPr>
                              <w:t>Enterprise applications</w:t>
                            </w:r>
                          </w:p>
                          <w:p w:rsidR="000206AB" w:rsidRDefault="000206AB" w:rsidP="008D32B5">
                            <w:pPr>
                              <w:pStyle w:val="Sidebar-bullet"/>
                              <w:numPr>
                                <w:ilvl w:val="0"/>
                                <w:numId w:val="2"/>
                              </w:numPr>
                              <w:ind w:left="374" w:hanging="230"/>
                              <w:rPr>
                                <w:lang w:val="en-US"/>
                              </w:rPr>
                            </w:pPr>
                            <w:r>
                              <w:rPr>
                                <w:lang w:val="en-US"/>
                              </w:rPr>
                              <w:t>Oil and Energy</w:t>
                            </w:r>
                          </w:p>
                          <w:p w:rsidR="008D32B5" w:rsidRPr="00EF300D" w:rsidRDefault="008D32B5" w:rsidP="008D32B5">
                            <w:pPr>
                              <w:pStyle w:val="Sidebar-Heading2"/>
                              <w:rPr>
                                <w:lang w:val="en-US"/>
                              </w:rPr>
                            </w:pPr>
                            <w:r w:rsidRPr="00FF6C55">
                              <w:t>TECHNICAL</w:t>
                            </w:r>
                            <w:r w:rsidR="00905F04">
                              <w:rPr>
                                <w:lang w:val="en-US"/>
                              </w:rPr>
                              <w:t xml:space="preserve"> SPECIALIZAT</w:t>
                            </w:r>
                            <w:r w:rsidR="00EF300D">
                              <w:rPr>
                                <w:lang w:val="en-US"/>
                              </w:rPr>
                              <w:t>IONS</w:t>
                            </w:r>
                          </w:p>
                          <w:p w:rsidR="00B47551" w:rsidRPr="00B47551" w:rsidRDefault="00786FFA" w:rsidP="00B47551">
                            <w:pPr>
                              <w:pStyle w:val="Sidebar-bullet"/>
                              <w:numPr>
                                <w:ilvl w:val="0"/>
                                <w:numId w:val="2"/>
                              </w:numPr>
                              <w:ind w:left="374" w:hanging="230"/>
                              <w:rPr>
                                <w:lang w:val="fr-CA"/>
                              </w:rPr>
                            </w:pPr>
                            <w:r w:rsidRPr="00B47551">
                              <w:rPr>
                                <w:lang w:val="en-US"/>
                              </w:rPr>
                              <w:t>Automation using  Squish tool with Python</w:t>
                            </w:r>
                          </w:p>
                          <w:p w:rsidR="00B47551" w:rsidRPr="00B47551" w:rsidRDefault="00B47551" w:rsidP="00B47551">
                            <w:pPr>
                              <w:pStyle w:val="Sidebar-bullet"/>
                              <w:numPr>
                                <w:ilvl w:val="0"/>
                                <w:numId w:val="2"/>
                              </w:numPr>
                              <w:ind w:left="374" w:hanging="230"/>
                              <w:rPr>
                                <w:lang w:val="fr-CA"/>
                              </w:rPr>
                            </w:pPr>
                            <w:r>
                              <w:rPr>
                                <w:lang w:val="en-US"/>
                              </w:rPr>
                              <w:t>Git</w:t>
                            </w:r>
                          </w:p>
                          <w:p w:rsidR="008D32B5" w:rsidRPr="00B47551" w:rsidRDefault="003B295C" w:rsidP="008D32B5">
                            <w:pPr>
                              <w:pStyle w:val="Sidebar-bullet"/>
                              <w:numPr>
                                <w:ilvl w:val="0"/>
                                <w:numId w:val="2"/>
                              </w:numPr>
                              <w:ind w:left="374" w:hanging="230"/>
                              <w:rPr>
                                <w:lang w:val="fr-CA"/>
                              </w:rPr>
                            </w:pPr>
                            <w:r w:rsidRPr="00B47551">
                              <w:rPr>
                                <w:lang w:val="en-US"/>
                              </w:rPr>
                              <w:t>Database testing</w:t>
                            </w:r>
                          </w:p>
                          <w:p w:rsidR="003B295C" w:rsidRPr="00B47551" w:rsidRDefault="003B295C" w:rsidP="008D32B5">
                            <w:pPr>
                              <w:pStyle w:val="Sidebar-bullet"/>
                              <w:numPr>
                                <w:ilvl w:val="0"/>
                                <w:numId w:val="2"/>
                              </w:numPr>
                              <w:ind w:left="374" w:hanging="230"/>
                              <w:rPr>
                                <w:lang w:val="fr-CA"/>
                              </w:rPr>
                            </w:pPr>
                            <w:r w:rsidRPr="00B47551">
                              <w:rPr>
                                <w:lang w:val="en-US"/>
                              </w:rPr>
                              <w:t>Performance testing</w:t>
                            </w:r>
                          </w:p>
                          <w:p w:rsidR="00111999" w:rsidRPr="00B47551" w:rsidRDefault="00745723" w:rsidP="00111999">
                            <w:pPr>
                              <w:pStyle w:val="Sidebar-bullet"/>
                              <w:numPr>
                                <w:ilvl w:val="0"/>
                                <w:numId w:val="2"/>
                              </w:numPr>
                              <w:ind w:left="374" w:hanging="230"/>
                              <w:rPr>
                                <w:lang w:val="fr-CA"/>
                              </w:rPr>
                            </w:pPr>
                            <w:r w:rsidRPr="00B47551">
                              <w:rPr>
                                <w:lang w:val="en-US"/>
                              </w:rPr>
                              <w:t>Loadrunner</w:t>
                            </w:r>
                            <w:r w:rsidR="006C4061" w:rsidRPr="00B47551">
                              <w:rPr>
                                <w:lang w:val="en-US"/>
                              </w:rPr>
                              <w:t>, Stress builder.</w:t>
                            </w:r>
                          </w:p>
                          <w:p w:rsidR="00382F93" w:rsidRPr="00B47551" w:rsidRDefault="0086532B" w:rsidP="00111999">
                            <w:pPr>
                              <w:pStyle w:val="Sidebar-bullet"/>
                              <w:rPr>
                                <w:lang w:val="fr-CA"/>
                              </w:rPr>
                            </w:pPr>
                            <w:r w:rsidRPr="00B47551">
                              <w:t>Methodology</w:t>
                            </w:r>
                            <w:r w:rsidRPr="00B47551">
                              <w:rPr>
                                <w:lang w:val="fr-CA"/>
                              </w:rPr>
                              <w:t xml:space="preserve"> Specialisation:</w:t>
                            </w:r>
                          </w:p>
                          <w:p w:rsidR="00382F93" w:rsidRPr="00B47551" w:rsidRDefault="00382F93" w:rsidP="00382F93">
                            <w:pPr>
                              <w:pStyle w:val="Sidebar-bullet"/>
                              <w:numPr>
                                <w:ilvl w:val="0"/>
                                <w:numId w:val="2"/>
                              </w:numPr>
                              <w:ind w:left="144" w:firstLine="0"/>
                              <w:rPr>
                                <w:lang w:val="fr-CA"/>
                              </w:rPr>
                            </w:pPr>
                            <w:r w:rsidRPr="00B47551">
                              <w:rPr>
                                <w:lang w:val="en-US"/>
                              </w:rPr>
                              <w:t>AGILE Testing</w:t>
                            </w:r>
                          </w:p>
                          <w:p w:rsidR="00382F93" w:rsidRPr="00B47551" w:rsidRDefault="00382F93" w:rsidP="00382F93">
                            <w:pPr>
                              <w:pStyle w:val="Sidebar-bullet"/>
                              <w:numPr>
                                <w:ilvl w:val="0"/>
                                <w:numId w:val="2"/>
                              </w:numPr>
                              <w:ind w:left="144" w:firstLine="0"/>
                              <w:rPr>
                                <w:lang w:val="fr-CA"/>
                              </w:rPr>
                            </w:pPr>
                            <w:r w:rsidRPr="00B47551">
                              <w:rPr>
                                <w:lang w:val="en-US"/>
                              </w:rPr>
                              <w:t>Waterfall Method</w:t>
                            </w:r>
                          </w:p>
                          <w:p w:rsidR="00382F93" w:rsidRDefault="00382F93" w:rsidP="00111999">
                            <w:pPr>
                              <w:pStyle w:val="Sidebar-bullet"/>
                              <w:rPr>
                                <w:lang w:val="fr-CA"/>
                              </w:rPr>
                            </w:pPr>
                          </w:p>
                          <w:p w:rsidR="00382F93" w:rsidRPr="00FF6C55" w:rsidRDefault="00382F93" w:rsidP="00111999">
                            <w:pPr>
                              <w:pStyle w:val="Sidebar-bullet"/>
                              <w:rPr>
                                <w:lang w:val="fr-CA"/>
                              </w:rPr>
                            </w:pPr>
                          </w:p>
                          <w:p w:rsidR="008D32B5" w:rsidRDefault="008D32B5"/>
                        </w:txbxContent>
                      </v:textbox>
                      <w10:wrap anchorx="margin" anchory="margin"/>
                    </v:rect>
                  </w:pict>
                </mc:Fallback>
              </mc:AlternateContent>
            </w:r>
            <w:r>
              <w:rPr>
                <w:noProof/>
                <w:lang w:val="en-US"/>
              </w:rPr>
              <mc:AlternateContent>
                <mc:Choice Requires="wps">
                  <w:drawing>
                    <wp:anchor distT="0" distB="0" distL="114300" distR="114300" simplePos="0" relativeHeight="251662336" behindDoc="0" locked="0" layoutInCell="1" allowOverlap="1" wp14:anchorId="68AFC392" wp14:editId="39EEAEA7">
                      <wp:simplePos x="0" y="0"/>
                      <wp:positionH relativeFrom="margin">
                        <wp:posOffset>-36830</wp:posOffset>
                      </wp:positionH>
                      <wp:positionV relativeFrom="margin">
                        <wp:posOffset>-116840</wp:posOffset>
                      </wp:positionV>
                      <wp:extent cx="2495550" cy="92075"/>
                      <wp:effectExtent l="0" t="0" r="0" b="317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92075"/>
                              </a:xfrm>
                              <a:prstGeom prst="rect">
                                <a:avLst/>
                              </a:prstGeom>
                              <a:gradFill rotWithShape="0">
                                <a:gsLst>
                                  <a:gs pos="0">
                                    <a:schemeClr val="accent1">
                                      <a:lumMod val="100000"/>
                                      <a:lumOff val="0"/>
                                    </a:schemeClr>
                                  </a:gs>
                                  <a:gs pos="100000">
                                    <a:schemeClr val="accent4">
                                      <a:lumMod val="100000"/>
                                      <a:lumOff val="0"/>
                                    </a:schemeClr>
                                  </a:gs>
                                </a:gsLst>
                                <a:lin ang="0" scaled="1"/>
                              </a:gra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9pt;margin-top:-9.2pt;width:196.5pt;height: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" fillcolor="#e31937 [3204]" stroked="f" strokecolor="#f2f2f2 [3041]" strokeweight="3pt">
                      <v:fill color2="#f2a200 [3207]" angle="90" focus="100%" type="gradient"/>
                      <v:shadow color="#3d6a7a [1609]" opacity=".5" offset="1pt"/>
                      <w10:wrap anchorx="margin" anchory="margin"/>
                    </v:rect>
                  </w:pict>
                </mc:Fallback>
              </mc:AlternateContent>
            </w:r>
          </w:p>
        </w:tc>
      </w:tr>
    </w:tbl>
    <w:p w:rsidR="003B2265" w:rsidRPr="003B2265" w:rsidRDefault="003B2265" w:rsidP="003B2265">
      <w:pPr>
        <w:pStyle w:val="BodyContentStyle"/>
        <w:rPr>
          <w:b/>
        </w:rPr>
      </w:pPr>
      <w:r w:rsidRPr="003B2265">
        <w:rPr>
          <w:b/>
        </w:rPr>
        <w:lastRenderedPageBreak/>
        <w:t>MunichRE, MunichRE – (04/2010 to 25/07/2014)</w:t>
      </w:r>
    </w:p>
    <w:p w:rsidR="003B2265" w:rsidRPr="003B2265" w:rsidRDefault="003B2265" w:rsidP="003B2265">
      <w:pPr>
        <w:pStyle w:val="BodyContentStyle"/>
      </w:pPr>
      <w:r w:rsidRPr="003B2265">
        <w:t>As a Test Engineer, my responsibilities is to understand the requirement, make the team members understand it then start design test cases, review test cases and execute testcases. Detect defects and assign them to necessary person.</w:t>
      </w:r>
    </w:p>
    <w:p w:rsidR="003B2265" w:rsidRPr="003B2265" w:rsidRDefault="003B2265" w:rsidP="003B2265">
      <w:pPr>
        <w:pStyle w:val="BodyContentStyle"/>
      </w:pPr>
      <w:proofErr w:type="gramStart"/>
      <w:r w:rsidRPr="003B2265">
        <w:t>Also involved in co-ordinating with onshore team relating to the work.</w:t>
      </w:r>
      <w:proofErr w:type="gramEnd"/>
    </w:p>
    <w:p w:rsidR="003B2265" w:rsidRPr="003B2265" w:rsidRDefault="003B2265" w:rsidP="003B2265">
      <w:pPr>
        <w:pStyle w:val="BodyContentStyle"/>
      </w:pPr>
      <w:r w:rsidRPr="003B2265">
        <w:t xml:space="preserve">FAB: Involved in FAB Regression and CR based testing for the FAB application. Was involved in Regression testing which included ISCT. </w:t>
      </w:r>
    </w:p>
    <w:p w:rsidR="003B2265" w:rsidRPr="003B2265" w:rsidRDefault="003B2265" w:rsidP="003B2265">
      <w:pPr>
        <w:pStyle w:val="BodyContentStyle"/>
      </w:pPr>
      <w:r w:rsidRPr="003B2265">
        <w:t xml:space="preserve">UEM: UEM is a tool used for Ultimate Estimation. The main knowledge was gained by team members here in offshore. </w:t>
      </w:r>
    </w:p>
    <w:p w:rsidR="003B2265" w:rsidRPr="003B2265" w:rsidRDefault="003B2265" w:rsidP="003B2265">
      <w:pPr>
        <w:pStyle w:val="BodyContentStyle"/>
      </w:pPr>
      <w:r w:rsidRPr="003B2265">
        <w:t xml:space="preserve">Treaty: Used AGILE Testing method for testing applications in Module called Treaty. </w:t>
      </w:r>
      <w:proofErr w:type="gramStart"/>
      <w:r w:rsidRPr="003B2265">
        <w:t>Worked in Iterative format.</w:t>
      </w:r>
      <w:proofErr w:type="gramEnd"/>
      <w:r w:rsidRPr="003B2265">
        <w:t xml:space="preserve"> Iteration’s duration was 4 weeks. Worked on Slices and the tasks were assigned using TFS (Team Foundation Server). TFS was used for updating, checking of assigned tasks.  </w:t>
      </w:r>
      <w:proofErr w:type="gramStart"/>
      <w:r w:rsidRPr="003B2265">
        <w:t>Involved in Daily Stand-ups meetings.</w:t>
      </w:r>
      <w:proofErr w:type="gramEnd"/>
      <w:r w:rsidRPr="003B2265">
        <w:t xml:space="preserve"> During this meeting we discuss of work done on the assigned tasks and any major information if got during our Design team meetings.  Design teams consisted of Requirement Engineer, Developer and Testers. We would discuss the slices and the effort needed to complete the Slices.</w:t>
      </w:r>
    </w:p>
    <w:p w:rsidR="003B2265" w:rsidRPr="003B2265" w:rsidRDefault="003B2265" w:rsidP="003B2265">
      <w:pPr>
        <w:pStyle w:val="BodyContentStyle"/>
      </w:pPr>
      <w:r w:rsidRPr="003B2265">
        <w:t>Every month we would have Iteration Planning. We discuss the resource’s time availability and tasks progress of the complete Testing team.</w:t>
      </w:r>
    </w:p>
    <w:p w:rsidR="003B2265" w:rsidRDefault="003B2265" w:rsidP="00231CEE">
      <w:pPr>
        <w:pStyle w:val="BodyContentStyle"/>
        <w:rPr>
          <w:rStyle w:val="IntroductionStyleChar"/>
        </w:rPr>
      </w:pPr>
      <w:r w:rsidRPr="003B2265">
        <w:t xml:space="preserve"> </w:t>
      </w:r>
      <w:proofErr w:type="gramStart"/>
      <w:r w:rsidRPr="003B2265">
        <w:t xml:space="preserve">Extensively worked on Treaty which had the tools ANJAPRO, MRUW, </w:t>
      </w:r>
      <w:r>
        <w:t xml:space="preserve">Manual Net Pricing </w:t>
      </w:r>
      <w:r w:rsidRPr="003B2265">
        <w:t>and PRICE.</w:t>
      </w:r>
      <w:proofErr w:type="gramEnd"/>
    </w:p>
    <w:p w:rsidR="009E6D72" w:rsidRPr="003B2265" w:rsidRDefault="009E6D72" w:rsidP="009E6D72">
      <w:pPr>
        <w:pStyle w:val="BodyContentStyle"/>
        <w:rPr>
          <w:b/>
        </w:rPr>
      </w:pPr>
      <w:r>
        <w:rPr>
          <w:b/>
        </w:rPr>
        <w:t>VNAB</w:t>
      </w:r>
      <w:r w:rsidRPr="003B2265">
        <w:rPr>
          <w:b/>
        </w:rPr>
        <w:t xml:space="preserve">, </w:t>
      </w:r>
      <w:r>
        <w:rPr>
          <w:b/>
        </w:rPr>
        <w:t>VNAB</w:t>
      </w:r>
      <w:r w:rsidRPr="003B2265">
        <w:rPr>
          <w:b/>
        </w:rPr>
        <w:t xml:space="preserve"> – (0</w:t>
      </w:r>
      <w:r>
        <w:rPr>
          <w:b/>
        </w:rPr>
        <w:t>1</w:t>
      </w:r>
      <w:r w:rsidRPr="003B2265">
        <w:rPr>
          <w:b/>
        </w:rPr>
        <w:t>/20</w:t>
      </w:r>
      <w:r>
        <w:rPr>
          <w:b/>
        </w:rPr>
        <w:t>09</w:t>
      </w:r>
      <w:r w:rsidRPr="003B2265">
        <w:rPr>
          <w:b/>
        </w:rPr>
        <w:t xml:space="preserve"> to </w:t>
      </w:r>
      <w:r>
        <w:rPr>
          <w:b/>
        </w:rPr>
        <w:t>22</w:t>
      </w:r>
      <w:r w:rsidRPr="003B2265">
        <w:rPr>
          <w:b/>
        </w:rPr>
        <w:t>/</w:t>
      </w:r>
      <w:r>
        <w:rPr>
          <w:b/>
        </w:rPr>
        <w:t>04</w:t>
      </w:r>
      <w:r w:rsidRPr="003B2265">
        <w:rPr>
          <w:b/>
        </w:rPr>
        <w:t>/201</w:t>
      </w:r>
      <w:r>
        <w:rPr>
          <w:b/>
        </w:rPr>
        <w:t>0</w:t>
      </w:r>
      <w:r w:rsidRPr="003B2265">
        <w:rPr>
          <w:b/>
        </w:rPr>
        <w:t>)</w:t>
      </w:r>
    </w:p>
    <w:p w:rsidR="009E6D72" w:rsidRPr="003B2265" w:rsidRDefault="009E6D72" w:rsidP="009E6D72">
      <w:pPr>
        <w:pStyle w:val="BodyContentStyle"/>
      </w:pPr>
      <w:r w:rsidRPr="003B2265">
        <w:t>As a Test Engineer, my responsibilities is to understand the requirement, make the team members understand it then start design test cases, review test cases and execute testcases. Detect defects and assign them to necessary person.</w:t>
      </w:r>
    </w:p>
    <w:p w:rsidR="009E6D72" w:rsidRPr="003B2265" w:rsidRDefault="009E6D72" w:rsidP="009E6D72">
      <w:pPr>
        <w:pStyle w:val="BodyContentStyle"/>
      </w:pPr>
      <w:proofErr w:type="gramStart"/>
      <w:r w:rsidRPr="003B2265">
        <w:t>Also involved in co-ordinating with onshore team relating to the work.</w:t>
      </w:r>
      <w:proofErr w:type="gramEnd"/>
    </w:p>
    <w:p w:rsidR="00C76798" w:rsidRDefault="009E6D72" w:rsidP="009E6D72">
      <w:pPr>
        <w:pStyle w:val="BodyContentStyle"/>
      </w:pPr>
      <w:proofErr w:type="gramStart"/>
      <w:r w:rsidRPr="003B2265">
        <w:t xml:space="preserve">Used </w:t>
      </w:r>
      <w:r>
        <w:t>Waterfall</w:t>
      </w:r>
      <w:r w:rsidRPr="003B2265">
        <w:t xml:space="preserve"> Testing method for testing applications</w:t>
      </w:r>
      <w:r w:rsidR="00C76798">
        <w:t>.</w:t>
      </w:r>
      <w:proofErr w:type="gramEnd"/>
      <w:r w:rsidRPr="003B2265">
        <w:t xml:space="preserve"> </w:t>
      </w:r>
      <w:r w:rsidR="00C76798">
        <w:t xml:space="preserve"> Was always coordinating with Developers and Business Analysts for any issues raised with the Defect tracking tool #</w:t>
      </w:r>
      <w:proofErr w:type="gramStart"/>
      <w:r w:rsidR="00C76798">
        <w:t>Define.</w:t>
      </w:r>
      <w:proofErr w:type="gramEnd"/>
    </w:p>
    <w:p w:rsidR="00C76798" w:rsidRDefault="00C76798" w:rsidP="009E6D72">
      <w:pPr>
        <w:pStyle w:val="BodyContentStyle"/>
      </w:pPr>
      <w:r>
        <w:t xml:space="preserve">Also was involved in giving demo to various CR’s done for the release. No major production defects reported for the CRs handled by me. And also client appreciated for the demo sessions and presentations given to them.  </w:t>
      </w:r>
    </w:p>
    <w:p w:rsidR="00EF1AFF" w:rsidRDefault="00EF1AFF" w:rsidP="009E6D72">
      <w:pPr>
        <w:pStyle w:val="BodyContentStyle"/>
        <w:rPr>
          <w:b/>
        </w:rPr>
      </w:pPr>
      <w:r w:rsidRPr="00EF1AFF">
        <w:rPr>
          <w:b/>
        </w:rPr>
        <w:t xml:space="preserve">Other Projects: </w:t>
      </w:r>
    </w:p>
    <w:p w:rsidR="00EF1AFF" w:rsidRPr="007777F7" w:rsidRDefault="007777F7" w:rsidP="009E6D72">
      <w:pPr>
        <w:pStyle w:val="BodyContentStyle"/>
      </w:pPr>
      <w:proofErr w:type="gramStart"/>
      <w:r>
        <w:t>Have also worked on many Banking Projects for Deutshe Bank, our client in HCL for 4.5 years.</w:t>
      </w:r>
      <w:proofErr w:type="gramEnd"/>
    </w:p>
    <w:sdt>
      <w:sdtPr>
        <w:rPr>
          <w:rStyle w:val="IntroductionStyleChar"/>
        </w:rPr>
        <w:alias w:val="SKILLS SUMMARY "/>
        <w:tag w:val="SKILLS SUMMARY"/>
        <w:id w:val="6137665"/>
        <w:placeholder>
          <w:docPart w:val="84E5CEFC6C15489FBDE9D079F4D40504"/>
        </w:placeholder>
        <w:showingPlcHdr/>
        <w:text/>
      </w:sdtPr>
      <w:sdtEndPr>
        <w:rPr>
          <w:rStyle w:val="DefaultParagraphFont"/>
          <w:b w:val="0"/>
          <w:caps w:val="0"/>
          <w:color w:val="000000" w:themeColor="text1"/>
          <w:sz w:val="18"/>
        </w:rPr>
      </w:sdtEndPr>
      <w:sdtContent>
        <w:p w:rsidR="00231CEE" w:rsidRDefault="00231CEE" w:rsidP="00231CEE">
          <w:pPr>
            <w:pStyle w:val="BodyContentStyle"/>
          </w:pPr>
          <w:r w:rsidRPr="00231CEE">
            <w:rPr>
              <w:rStyle w:val="IntroductionStyleChar"/>
            </w:rPr>
            <w:t>SKILLS SUMMARY</w:t>
          </w:r>
        </w:p>
      </w:sdtContent>
    </w:sdt>
    <w:tbl>
      <w:tblPr>
        <w:tblStyle w:val="TableGrid"/>
        <w:tblW w:w="9504" w:type="dxa"/>
        <w:tblLayout w:type="fixed"/>
        <w:tblLook w:val="04A0" w:firstRow="1" w:lastRow="0" w:firstColumn="1" w:lastColumn="0" w:noHBand="0" w:noVBand="1"/>
      </w:tblPr>
      <w:tblGrid>
        <w:gridCol w:w="5958"/>
        <w:gridCol w:w="1800"/>
        <w:gridCol w:w="1746"/>
      </w:tblGrid>
      <w:tr w:rsidR="00231CEE" w:rsidRPr="005678AE" w:rsidTr="00232ED9">
        <w:trPr>
          <w:trHeight w:val="576"/>
        </w:trPr>
        <w:tc>
          <w:tcPr>
            <w:tcW w:w="5958"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SKILL</w:t>
            </w:r>
          </w:p>
        </w:tc>
        <w:tc>
          <w:tcPr>
            <w:tcW w:w="1800"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NUMBER OF YEARS</w:t>
            </w:r>
          </w:p>
        </w:tc>
        <w:tc>
          <w:tcPr>
            <w:tcW w:w="1746" w:type="dxa"/>
            <w:shd w:val="clear" w:color="auto" w:fill="A1C4D0" w:themeFill="accent6"/>
            <w:vAlign w:val="center"/>
          </w:tcPr>
          <w:p w:rsidR="00231CEE" w:rsidRPr="0014217A" w:rsidRDefault="00231CEE" w:rsidP="00232ED9">
            <w:pPr>
              <w:rPr>
                <w:b/>
                <w:color w:val="991F3D" w:themeColor="accent2"/>
              </w:rPr>
            </w:pPr>
            <w:r w:rsidRPr="0014217A">
              <w:rPr>
                <w:b/>
                <w:color w:val="991F3D" w:themeColor="accent2"/>
              </w:rPr>
              <w:t>SKILL LEVEL</w:t>
            </w:r>
            <w:r w:rsidR="00EF300D">
              <w:rPr>
                <w:b/>
                <w:color w:val="991F3D" w:themeColor="accent2"/>
              </w:rPr>
              <w:t>*</w:t>
            </w:r>
          </w:p>
        </w:tc>
      </w:tr>
      <w:tr w:rsidR="00231CEE" w:rsidRPr="0014217A" w:rsidTr="00F37E91">
        <w:trPr>
          <w:gridAfter w:val="2"/>
          <w:wAfter w:w="3546" w:type="dxa"/>
          <w:trHeight w:val="432"/>
        </w:trPr>
        <w:tc>
          <w:tcPr>
            <w:tcW w:w="5958" w:type="dxa"/>
            <w:vAlign w:val="center"/>
          </w:tcPr>
          <w:p w:rsidR="00231CEE" w:rsidRPr="001F073E" w:rsidRDefault="00231CEE" w:rsidP="00F37E91">
            <w:pPr>
              <w:rPr>
                <w:rStyle w:val="SubHeadingbold"/>
              </w:rPr>
            </w:pPr>
            <w:r w:rsidRPr="001F073E">
              <w:rPr>
                <w:rStyle w:val="SubHeadingbold"/>
              </w:rPr>
              <w:t>Technical skills</w:t>
            </w:r>
          </w:p>
        </w:tc>
      </w:tr>
      <w:tr w:rsidR="00231CEE" w:rsidRPr="005678AE" w:rsidTr="005678AE">
        <w:trPr>
          <w:trHeight w:val="20"/>
        </w:trPr>
        <w:tc>
          <w:tcPr>
            <w:tcW w:w="5958" w:type="dxa"/>
          </w:tcPr>
          <w:p w:rsidR="00231CEE" w:rsidRPr="00EC49AF" w:rsidRDefault="00D631E8" w:rsidP="00660778">
            <w:r w:rsidRPr="00D103E6">
              <w:rPr>
                <w:lang w:eastAsia="en-SG"/>
              </w:rPr>
              <w:t>Operating System : Windows, UNIX</w:t>
            </w:r>
          </w:p>
        </w:tc>
        <w:tc>
          <w:tcPr>
            <w:tcW w:w="1800" w:type="dxa"/>
          </w:tcPr>
          <w:p w:rsidR="00231CEE" w:rsidRPr="00EC49AF" w:rsidRDefault="00D631E8" w:rsidP="00660778">
            <w:r>
              <w:t>7</w:t>
            </w:r>
          </w:p>
        </w:tc>
        <w:tc>
          <w:tcPr>
            <w:tcW w:w="1746" w:type="dxa"/>
          </w:tcPr>
          <w:p w:rsidR="00231CEE" w:rsidRPr="00EC49AF" w:rsidRDefault="00E40B1C" w:rsidP="00660778">
            <w:r>
              <w:t>3</w:t>
            </w:r>
          </w:p>
        </w:tc>
      </w:tr>
      <w:tr w:rsidR="00231CEE" w:rsidRPr="005678AE" w:rsidTr="005678AE">
        <w:trPr>
          <w:trHeight w:val="20"/>
        </w:trPr>
        <w:tc>
          <w:tcPr>
            <w:tcW w:w="5958" w:type="dxa"/>
          </w:tcPr>
          <w:p w:rsidR="00231CEE" w:rsidRPr="00EC49AF" w:rsidRDefault="00CB759A" w:rsidP="00B00B1E">
            <w:r>
              <w:t>SQL Toad</w:t>
            </w:r>
          </w:p>
        </w:tc>
        <w:tc>
          <w:tcPr>
            <w:tcW w:w="1800" w:type="dxa"/>
          </w:tcPr>
          <w:p w:rsidR="00231CEE" w:rsidRPr="00EC49AF" w:rsidRDefault="00CB759A" w:rsidP="00660778">
            <w:r>
              <w:t xml:space="preserve">2 </w:t>
            </w:r>
          </w:p>
        </w:tc>
        <w:tc>
          <w:tcPr>
            <w:tcW w:w="1746" w:type="dxa"/>
          </w:tcPr>
          <w:p w:rsidR="00231CEE" w:rsidRPr="00EC49AF" w:rsidRDefault="00E40B1C" w:rsidP="00660778">
            <w:r>
              <w:t>2</w:t>
            </w:r>
          </w:p>
        </w:tc>
      </w:tr>
      <w:tr w:rsidR="00231CEE" w:rsidRPr="005678AE" w:rsidTr="005678AE">
        <w:trPr>
          <w:trHeight w:val="20"/>
        </w:trPr>
        <w:tc>
          <w:tcPr>
            <w:tcW w:w="5958" w:type="dxa"/>
          </w:tcPr>
          <w:p w:rsidR="00231CEE" w:rsidRPr="00EC49AF" w:rsidRDefault="00817931" w:rsidP="00660778">
            <w:r>
              <w:t>Quality Centre</w:t>
            </w:r>
            <w:r w:rsidR="00307B09">
              <w:t>, ALM</w:t>
            </w:r>
          </w:p>
        </w:tc>
        <w:tc>
          <w:tcPr>
            <w:tcW w:w="1800" w:type="dxa"/>
          </w:tcPr>
          <w:p w:rsidR="00231CEE" w:rsidRPr="00EC49AF" w:rsidRDefault="00817931" w:rsidP="00660778">
            <w:r>
              <w:t>8</w:t>
            </w:r>
          </w:p>
        </w:tc>
        <w:tc>
          <w:tcPr>
            <w:tcW w:w="1746" w:type="dxa"/>
          </w:tcPr>
          <w:p w:rsidR="00231CEE" w:rsidRPr="00EC49AF" w:rsidRDefault="00E40B1C" w:rsidP="00660778">
            <w:r>
              <w:t>3</w:t>
            </w:r>
          </w:p>
        </w:tc>
      </w:tr>
      <w:tr w:rsidR="00817931" w:rsidRPr="005678AE" w:rsidTr="005678AE">
        <w:trPr>
          <w:trHeight w:val="20"/>
        </w:trPr>
        <w:tc>
          <w:tcPr>
            <w:tcW w:w="5958" w:type="dxa"/>
          </w:tcPr>
          <w:p w:rsidR="00817931" w:rsidRDefault="00817931" w:rsidP="00660778">
            <w:r>
              <w:t>Performance testing Loadrunner</w:t>
            </w:r>
          </w:p>
        </w:tc>
        <w:tc>
          <w:tcPr>
            <w:tcW w:w="1800" w:type="dxa"/>
          </w:tcPr>
          <w:p w:rsidR="00817931" w:rsidRDefault="0043231E" w:rsidP="00660778">
            <w:r>
              <w:t>2</w:t>
            </w:r>
          </w:p>
        </w:tc>
        <w:tc>
          <w:tcPr>
            <w:tcW w:w="1746" w:type="dxa"/>
          </w:tcPr>
          <w:p w:rsidR="00817931" w:rsidRDefault="00E40B1C" w:rsidP="00660778">
            <w:r>
              <w:t>2</w:t>
            </w:r>
          </w:p>
        </w:tc>
      </w:tr>
      <w:tr w:rsidR="00BA3475" w:rsidRPr="005678AE" w:rsidTr="005678AE">
        <w:trPr>
          <w:trHeight w:val="20"/>
        </w:trPr>
        <w:tc>
          <w:tcPr>
            <w:tcW w:w="5958" w:type="dxa"/>
          </w:tcPr>
          <w:p w:rsidR="00BA3475" w:rsidRDefault="00BA3475" w:rsidP="00660778">
            <w:r>
              <w:t xml:space="preserve">Business Logic (Stress generator) tool </w:t>
            </w:r>
          </w:p>
        </w:tc>
        <w:tc>
          <w:tcPr>
            <w:tcW w:w="1800" w:type="dxa"/>
          </w:tcPr>
          <w:p w:rsidR="00BA3475" w:rsidRDefault="00BA3475" w:rsidP="00660778">
            <w:r>
              <w:t>0.</w:t>
            </w:r>
            <w:r w:rsidR="00DD7F93">
              <w:t>6</w:t>
            </w:r>
          </w:p>
        </w:tc>
        <w:tc>
          <w:tcPr>
            <w:tcW w:w="1746" w:type="dxa"/>
          </w:tcPr>
          <w:p w:rsidR="00BA3475" w:rsidRDefault="00BA3475" w:rsidP="00660778">
            <w:r>
              <w:t>2</w:t>
            </w:r>
          </w:p>
        </w:tc>
      </w:tr>
      <w:tr w:rsidR="00307B09" w:rsidRPr="005678AE" w:rsidTr="005678AE">
        <w:trPr>
          <w:trHeight w:val="20"/>
        </w:trPr>
        <w:tc>
          <w:tcPr>
            <w:tcW w:w="5958" w:type="dxa"/>
          </w:tcPr>
          <w:p w:rsidR="00307B09" w:rsidRDefault="00307B09" w:rsidP="00660778">
            <w:r>
              <w:t>Hash Define (defect handling tool)</w:t>
            </w:r>
          </w:p>
        </w:tc>
        <w:tc>
          <w:tcPr>
            <w:tcW w:w="1800" w:type="dxa"/>
          </w:tcPr>
          <w:p w:rsidR="00307B09" w:rsidRDefault="00307B09" w:rsidP="00660778">
            <w:r>
              <w:t>1.5</w:t>
            </w:r>
          </w:p>
        </w:tc>
        <w:tc>
          <w:tcPr>
            <w:tcW w:w="1746" w:type="dxa"/>
          </w:tcPr>
          <w:p w:rsidR="00307B09" w:rsidRDefault="00307B09" w:rsidP="00660778">
            <w:r>
              <w:t>3</w:t>
            </w:r>
          </w:p>
        </w:tc>
      </w:tr>
      <w:tr w:rsidR="00862FC0" w:rsidRPr="005678AE" w:rsidTr="005678AE">
        <w:trPr>
          <w:trHeight w:val="20"/>
        </w:trPr>
        <w:tc>
          <w:tcPr>
            <w:tcW w:w="5958" w:type="dxa"/>
          </w:tcPr>
          <w:p w:rsidR="00862FC0" w:rsidRDefault="00862FC0" w:rsidP="00660778">
            <w:r>
              <w:t>Squish using Python</w:t>
            </w:r>
          </w:p>
        </w:tc>
        <w:tc>
          <w:tcPr>
            <w:tcW w:w="1800" w:type="dxa"/>
          </w:tcPr>
          <w:p w:rsidR="00862FC0" w:rsidRDefault="00862FC0" w:rsidP="00660778">
            <w:r>
              <w:t>1</w:t>
            </w:r>
          </w:p>
        </w:tc>
        <w:tc>
          <w:tcPr>
            <w:tcW w:w="1746" w:type="dxa"/>
          </w:tcPr>
          <w:p w:rsidR="00862FC0" w:rsidRDefault="00862FC0" w:rsidP="00660778">
            <w:r>
              <w:t>3</w:t>
            </w:r>
          </w:p>
        </w:tc>
      </w:tr>
      <w:tr w:rsidR="009B5264" w:rsidRPr="005678AE" w:rsidTr="005678AE">
        <w:trPr>
          <w:trHeight w:val="20"/>
        </w:trPr>
        <w:tc>
          <w:tcPr>
            <w:tcW w:w="5958" w:type="dxa"/>
          </w:tcPr>
          <w:p w:rsidR="009B5264" w:rsidRDefault="009B5264" w:rsidP="00660778">
            <w:r>
              <w:t>Git</w:t>
            </w:r>
          </w:p>
        </w:tc>
        <w:tc>
          <w:tcPr>
            <w:tcW w:w="1800" w:type="dxa"/>
          </w:tcPr>
          <w:p w:rsidR="009B5264" w:rsidRDefault="009B5264" w:rsidP="00660778">
            <w:r>
              <w:t>1</w:t>
            </w:r>
          </w:p>
        </w:tc>
        <w:tc>
          <w:tcPr>
            <w:tcW w:w="1746" w:type="dxa"/>
          </w:tcPr>
          <w:p w:rsidR="009B5264" w:rsidRDefault="009B5264" w:rsidP="00660778">
            <w:r>
              <w:t>3</w:t>
            </w:r>
          </w:p>
        </w:tc>
      </w:tr>
      <w:tr w:rsidR="00231CEE" w:rsidRPr="0014217A" w:rsidTr="00F37E91">
        <w:trPr>
          <w:gridAfter w:val="2"/>
          <w:wAfter w:w="3546" w:type="dxa"/>
          <w:trHeight w:val="432"/>
        </w:trPr>
        <w:tc>
          <w:tcPr>
            <w:tcW w:w="5958" w:type="dxa"/>
            <w:vAlign w:val="center"/>
          </w:tcPr>
          <w:p w:rsidR="00231CEE" w:rsidRPr="001F073E" w:rsidRDefault="00231CEE" w:rsidP="00CB2F1D">
            <w:pPr>
              <w:rPr>
                <w:rStyle w:val="SubHeadingbold"/>
              </w:rPr>
            </w:pPr>
            <w:r w:rsidRPr="001F073E">
              <w:rPr>
                <w:rStyle w:val="SubHeadingbold"/>
              </w:rPr>
              <w:lastRenderedPageBreak/>
              <w:t>Application knowledge</w:t>
            </w:r>
          </w:p>
        </w:tc>
      </w:tr>
      <w:tr w:rsidR="00617252" w:rsidRPr="005678AE" w:rsidTr="005678AE">
        <w:trPr>
          <w:trHeight w:val="20"/>
        </w:trPr>
        <w:tc>
          <w:tcPr>
            <w:tcW w:w="5958" w:type="dxa"/>
          </w:tcPr>
          <w:p w:rsidR="00617252" w:rsidRDefault="00617252" w:rsidP="006A3D81">
            <w:r>
              <w:t>SAP</w:t>
            </w:r>
          </w:p>
        </w:tc>
        <w:tc>
          <w:tcPr>
            <w:tcW w:w="1800" w:type="dxa"/>
          </w:tcPr>
          <w:p w:rsidR="00617252" w:rsidRDefault="00617252" w:rsidP="006A3D81">
            <w:r>
              <w:t>3</w:t>
            </w:r>
          </w:p>
        </w:tc>
        <w:tc>
          <w:tcPr>
            <w:tcW w:w="1746" w:type="dxa"/>
          </w:tcPr>
          <w:p w:rsidR="00617252" w:rsidRDefault="00E40B1C" w:rsidP="006A3D81">
            <w:r>
              <w:t>3</w:t>
            </w:r>
          </w:p>
        </w:tc>
      </w:tr>
      <w:tr w:rsidR="00617252" w:rsidRPr="005678AE" w:rsidTr="005678AE">
        <w:trPr>
          <w:trHeight w:val="20"/>
        </w:trPr>
        <w:tc>
          <w:tcPr>
            <w:tcW w:w="5958" w:type="dxa"/>
          </w:tcPr>
          <w:p w:rsidR="00617252" w:rsidRPr="00EC49AF" w:rsidRDefault="00CC6FA9" w:rsidP="00660778">
            <w:r>
              <w:t>Insurance</w:t>
            </w:r>
          </w:p>
        </w:tc>
        <w:tc>
          <w:tcPr>
            <w:tcW w:w="1800" w:type="dxa"/>
          </w:tcPr>
          <w:p w:rsidR="00617252" w:rsidRPr="00EC49AF" w:rsidRDefault="00CC6FA9" w:rsidP="00660778">
            <w:r>
              <w:t>5</w:t>
            </w:r>
          </w:p>
        </w:tc>
        <w:tc>
          <w:tcPr>
            <w:tcW w:w="1746" w:type="dxa"/>
          </w:tcPr>
          <w:p w:rsidR="00617252" w:rsidRPr="00EC49AF" w:rsidRDefault="00E40B1C" w:rsidP="00660778">
            <w:r>
              <w:t>3</w:t>
            </w:r>
          </w:p>
        </w:tc>
      </w:tr>
      <w:tr w:rsidR="00617252" w:rsidRPr="005678AE" w:rsidTr="005678AE">
        <w:trPr>
          <w:trHeight w:val="20"/>
        </w:trPr>
        <w:tc>
          <w:tcPr>
            <w:tcW w:w="5958" w:type="dxa"/>
          </w:tcPr>
          <w:p w:rsidR="00617252" w:rsidRPr="00EC49AF" w:rsidRDefault="00CC6FA9" w:rsidP="00660778">
            <w:r>
              <w:t>Reinsurance</w:t>
            </w:r>
          </w:p>
        </w:tc>
        <w:tc>
          <w:tcPr>
            <w:tcW w:w="1800" w:type="dxa"/>
          </w:tcPr>
          <w:p w:rsidR="00617252" w:rsidRPr="00EC49AF" w:rsidRDefault="00CC6FA9" w:rsidP="00660778">
            <w:r>
              <w:t>3</w:t>
            </w:r>
          </w:p>
        </w:tc>
        <w:tc>
          <w:tcPr>
            <w:tcW w:w="1746" w:type="dxa"/>
          </w:tcPr>
          <w:p w:rsidR="00617252" w:rsidRPr="00EC49AF" w:rsidRDefault="00E40B1C" w:rsidP="00660778">
            <w:r>
              <w:t>3</w:t>
            </w:r>
          </w:p>
        </w:tc>
      </w:tr>
      <w:tr w:rsidR="00CC6FA9" w:rsidRPr="005678AE" w:rsidTr="005678AE">
        <w:trPr>
          <w:trHeight w:val="20"/>
        </w:trPr>
        <w:tc>
          <w:tcPr>
            <w:tcW w:w="5958" w:type="dxa"/>
          </w:tcPr>
          <w:p w:rsidR="00CC6FA9" w:rsidRDefault="00CC6FA9" w:rsidP="00660778">
            <w:r>
              <w:t>Banking in payments</w:t>
            </w:r>
          </w:p>
        </w:tc>
        <w:tc>
          <w:tcPr>
            <w:tcW w:w="1800" w:type="dxa"/>
          </w:tcPr>
          <w:p w:rsidR="00CC6FA9" w:rsidRDefault="00CC6FA9" w:rsidP="00660778">
            <w:r>
              <w:t>3</w:t>
            </w:r>
          </w:p>
        </w:tc>
        <w:tc>
          <w:tcPr>
            <w:tcW w:w="1746" w:type="dxa"/>
          </w:tcPr>
          <w:p w:rsidR="00CC6FA9" w:rsidRDefault="00E40B1C" w:rsidP="00660778">
            <w:r>
              <w:t>3</w:t>
            </w:r>
          </w:p>
        </w:tc>
      </w:tr>
      <w:tr w:rsidR="00FF64E7" w:rsidRPr="005678AE" w:rsidTr="005678AE">
        <w:trPr>
          <w:trHeight w:val="20"/>
        </w:trPr>
        <w:tc>
          <w:tcPr>
            <w:tcW w:w="5958" w:type="dxa"/>
          </w:tcPr>
          <w:p w:rsidR="00FF64E7" w:rsidRDefault="00FF64E7" w:rsidP="00660778">
            <w:r>
              <w:t>Oil and Energy</w:t>
            </w:r>
          </w:p>
        </w:tc>
        <w:tc>
          <w:tcPr>
            <w:tcW w:w="1800" w:type="dxa"/>
          </w:tcPr>
          <w:p w:rsidR="00FF64E7" w:rsidRDefault="005A6308" w:rsidP="00660778">
            <w:r>
              <w:t>4</w:t>
            </w:r>
          </w:p>
        </w:tc>
        <w:tc>
          <w:tcPr>
            <w:tcW w:w="1746" w:type="dxa"/>
          </w:tcPr>
          <w:p w:rsidR="00FF64E7" w:rsidRDefault="005A6308" w:rsidP="00660778">
            <w:r>
              <w:t>3</w:t>
            </w:r>
          </w:p>
        </w:tc>
      </w:tr>
      <w:tr w:rsidR="00617252" w:rsidRPr="0014217A" w:rsidTr="00F37E91">
        <w:trPr>
          <w:gridAfter w:val="2"/>
          <w:wAfter w:w="3546" w:type="dxa"/>
          <w:trHeight w:val="432"/>
        </w:trPr>
        <w:tc>
          <w:tcPr>
            <w:tcW w:w="5958" w:type="dxa"/>
            <w:vAlign w:val="center"/>
          </w:tcPr>
          <w:p w:rsidR="00617252" w:rsidRPr="001F073E" w:rsidRDefault="00617252" w:rsidP="00CB2F1D">
            <w:pPr>
              <w:rPr>
                <w:rStyle w:val="SubHeadingbold"/>
              </w:rPr>
            </w:pPr>
            <w:r w:rsidRPr="001F073E">
              <w:rPr>
                <w:rStyle w:val="SubHeadingbold"/>
              </w:rPr>
              <w:t>IT disciplines</w:t>
            </w:r>
          </w:p>
        </w:tc>
      </w:tr>
      <w:tr w:rsidR="00617252" w:rsidRPr="005678AE" w:rsidTr="005678AE">
        <w:trPr>
          <w:trHeight w:val="20"/>
        </w:trPr>
        <w:tc>
          <w:tcPr>
            <w:tcW w:w="5958" w:type="dxa"/>
          </w:tcPr>
          <w:p w:rsidR="00617252" w:rsidRPr="00EC49AF" w:rsidRDefault="00B23C8C" w:rsidP="00660778">
            <w:r>
              <w:t>Test Analyst</w:t>
            </w:r>
          </w:p>
        </w:tc>
        <w:tc>
          <w:tcPr>
            <w:tcW w:w="1800" w:type="dxa"/>
          </w:tcPr>
          <w:p w:rsidR="00617252" w:rsidRPr="00EC49AF" w:rsidRDefault="00B23C8C" w:rsidP="00660778">
            <w:r>
              <w:t>4</w:t>
            </w:r>
          </w:p>
        </w:tc>
        <w:tc>
          <w:tcPr>
            <w:tcW w:w="1746" w:type="dxa"/>
          </w:tcPr>
          <w:p w:rsidR="00617252" w:rsidRPr="00EC49AF" w:rsidRDefault="00570E6A" w:rsidP="00660778">
            <w:r>
              <w:t>4</w:t>
            </w:r>
          </w:p>
        </w:tc>
      </w:tr>
      <w:tr w:rsidR="00617252" w:rsidRPr="005678AE" w:rsidTr="005678AE">
        <w:trPr>
          <w:trHeight w:val="20"/>
        </w:trPr>
        <w:tc>
          <w:tcPr>
            <w:tcW w:w="5958" w:type="dxa"/>
          </w:tcPr>
          <w:p w:rsidR="00617252" w:rsidRPr="00EC49AF" w:rsidRDefault="00B23C8C" w:rsidP="00660778">
            <w:r>
              <w:t>Senior Software Engineer</w:t>
            </w:r>
          </w:p>
        </w:tc>
        <w:tc>
          <w:tcPr>
            <w:tcW w:w="1800" w:type="dxa"/>
          </w:tcPr>
          <w:p w:rsidR="00617252" w:rsidRPr="00EC49AF" w:rsidRDefault="00570E6A" w:rsidP="00660778">
            <w:r>
              <w:t>9</w:t>
            </w:r>
          </w:p>
        </w:tc>
        <w:tc>
          <w:tcPr>
            <w:tcW w:w="1746" w:type="dxa"/>
          </w:tcPr>
          <w:p w:rsidR="00617252" w:rsidRPr="00EC49AF" w:rsidRDefault="00570E6A" w:rsidP="00570E6A">
            <w:pPr>
              <w:tabs>
                <w:tab w:val="center" w:pos="765"/>
              </w:tabs>
            </w:pPr>
            <w:r>
              <w:t>4</w:t>
            </w:r>
          </w:p>
        </w:tc>
      </w:tr>
      <w:tr w:rsidR="00617252" w:rsidRPr="005678AE" w:rsidTr="005678AE">
        <w:trPr>
          <w:trHeight w:val="20"/>
        </w:trPr>
        <w:tc>
          <w:tcPr>
            <w:tcW w:w="5958" w:type="dxa"/>
          </w:tcPr>
          <w:p w:rsidR="00617252" w:rsidRPr="00EC49AF" w:rsidRDefault="00617252" w:rsidP="00660778"/>
        </w:tc>
        <w:tc>
          <w:tcPr>
            <w:tcW w:w="1800" w:type="dxa"/>
          </w:tcPr>
          <w:p w:rsidR="00617252" w:rsidRPr="00EC49AF" w:rsidRDefault="00617252" w:rsidP="00660778"/>
        </w:tc>
        <w:tc>
          <w:tcPr>
            <w:tcW w:w="1746" w:type="dxa"/>
          </w:tcPr>
          <w:p w:rsidR="00617252" w:rsidRPr="00EC49AF" w:rsidRDefault="00617252" w:rsidP="00660778"/>
        </w:tc>
      </w:tr>
      <w:tr w:rsidR="00617252" w:rsidRPr="0014217A" w:rsidTr="00F37E91">
        <w:trPr>
          <w:gridAfter w:val="2"/>
          <w:wAfter w:w="3546" w:type="dxa"/>
          <w:trHeight w:val="432"/>
        </w:trPr>
        <w:tc>
          <w:tcPr>
            <w:tcW w:w="5958" w:type="dxa"/>
            <w:vAlign w:val="center"/>
          </w:tcPr>
          <w:p w:rsidR="00617252" w:rsidRPr="001F073E" w:rsidRDefault="00617252" w:rsidP="00CB2F1D">
            <w:pPr>
              <w:rPr>
                <w:rStyle w:val="SubHeadingbold"/>
              </w:rPr>
            </w:pPr>
            <w:r w:rsidRPr="001F073E">
              <w:rPr>
                <w:rStyle w:val="SubHeadingbold"/>
              </w:rPr>
              <w:t>Industry knowledge</w:t>
            </w:r>
          </w:p>
        </w:tc>
      </w:tr>
      <w:tr w:rsidR="00617252" w:rsidRPr="005678AE" w:rsidTr="005678AE">
        <w:trPr>
          <w:trHeight w:val="20"/>
        </w:trPr>
        <w:tc>
          <w:tcPr>
            <w:tcW w:w="5958" w:type="dxa"/>
          </w:tcPr>
          <w:p w:rsidR="00617252" w:rsidRPr="00EC49AF" w:rsidRDefault="00CF3D29" w:rsidP="00660778">
            <w:r>
              <w:t>Reinsurance</w:t>
            </w:r>
          </w:p>
        </w:tc>
        <w:tc>
          <w:tcPr>
            <w:tcW w:w="1800" w:type="dxa"/>
          </w:tcPr>
          <w:p w:rsidR="00617252" w:rsidRPr="00EC49AF" w:rsidRDefault="00CF3D29" w:rsidP="00660778">
            <w:r>
              <w:t>3.5</w:t>
            </w:r>
          </w:p>
        </w:tc>
        <w:tc>
          <w:tcPr>
            <w:tcW w:w="1746" w:type="dxa"/>
          </w:tcPr>
          <w:p w:rsidR="00617252" w:rsidRPr="00EC49AF" w:rsidRDefault="00CF3D29" w:rsidP="00660778">
            <w:r>
              <w:t>3</w:t>
            </w:r>
          </w:p>
        </w:tc>
      </w:tr>
      <w:tr w:rsidR="00617252" w:rsidRPr="005678AE" w:rsidTr="005678AE">
        <w:trPr>
          <w:trHeight w:val="20"/>
        </w:trPr>
        <w:tc>
          <w:tcPr>
            <w:tcW w:w="5958" w:type="dxa"/>
          </w:tcPr>
          <w:p w:rsidR="00617252" w:rsidRPr="00EC49AF" w:rsidRDefault="00CF3D29" w:rsidP="00660778">
            <w:r>
              <w:t>Insurance</w:t>
            </w:r>
          </w:p>
        </w:tc>
        <w:tc>
          <w:tcPr>
            <w:tcW w:w="1800" w:type="dxa"/>
          </w:tcPr>
          <w:p w:rsidR="00617252" w:rsidRPr="00EC49AF" w:rsidRDefault="00CF3D29" w:rsidP="00660778">
            <w:r>
              <w:t>1.5</w:t>
            </w:r>
          </w:p>
        </w:tc>
        <w:tc>
          <w:tcPr>
            <w:tcW w:w="1746" w:type="dxa"/>
          </w:tcPr>
          <w:p w:rsidR="00617252" w:rsidRPr="00EC49AF" w:rsidRDefault="00CF3D29" w:rsidP="00660778">
            <w:r>
              <w:t>2</w:t>
            </w:r>
          </w:p>
        </w:tc>
      </w:tr>
      <w:tr w:rsidR="00617252" w:rsidRPr="005678AE" w:rsidTr="005678AE">
        <w:trPr>
          <w:trHeight w:val="20"/>
        </w:trPr>
        <w:tc>
          <w:tcPr>
            <w:tcW w:w="5958" w:type="dxa"/>
          </w:tcPr>
          <w:p w:rsidR="00617252" w:rsidRPr="00EC49AF" w:rsidRDefault="00CF3D29" w:rsidP="00660778">
            <w:r>
              <w:t>Banking</w:t>
            </w:r>
          </w:p>
        </w:tc>
        <w:tc>
          <w:tcPr>
            <w:tcW w:w="1800" w:type="dxa"/>
          </w:tcPr>
          <w:p w:rsidR="00617252" w:rsidRPr="00EC49AF" w:rsidRDefault="00CF3D29" w:rsidP="00660778">
            <w:r>
              <w:t>4.5</w:t>
            </w:r>
          </w:p>
        </w:tc>
        <w:tc>
          <w:tcPr>
            <w:tcW w:w="1746" w:type="dxa"/>
          </w:tcPr>
          <w:p w:rsidR="00617252" w:rsidRPr="00EC49AF" w:rsidRDefault="00CF3D29" w:rsidP="00660778">
            <w:r>
              <w:t>3</w:t>
            </w:r>
          </w:p>
        </w:tc>
      </w:tr>
      <w:tr w:rsidR="001F52B6" w:rsidRPr="005678AE" w:rsidTr="005678AE">
        <w:trPr>
          <w:trHeight w:val="20"/>
        </w:trPr>
        <w:tc>
          <w:tcPr>
            <w:tcW w:w="5958" w:type="dxa"/>
          </w:tcPr>
          <w:p w:rsidR="001F52B6" w:rsidRDefault="001F52B6" w:rsidP="00660778">
            <w:r>
              <w:t>Oil and Energy</w:t>
            </w:r>
          </w:p>
        </w:tc>
        <w:tc>
          <w:tcPr>
            <w:tcW w:w="1800" w:type="dxa"/>
          </w:tcPr>
          <w:p w:rsidR="001F52B6" w:rsidRDefault="001F52B6" w:rsidP="00F52FB1">
            <w:r>
              <w:t>1.</w:t>
            </w:r>
            <w:r w:rsidR="00F52FB1">
              <w:t>10</w:t>
            </w:r>
          </w:p>
        </w:tc>
        <w:tc>
          <w:tcPr>
            <w:tcW w:w="1746" w:type="dxa"/>
          </w:tcPr>
          <w:p w:rsidR="001F52B6" w:rsidRDefault="001F52B6" w:rsidP="00660778">
            <w:r>
              <w:t>2</w:t>
            </w:r>
          </w:p>
        </w:tc>
      </w:tr>
      <w:tr w:rsidR="00617252" w:rsidRPr="0014217A" w:rsidTr="00F37E91">
        <w:trPr>
          <w:gridAfter w:val="2"/>
          <w:wAfter w:w="3546" w:type="dxa"/>
          <w:trHeight w:val="432"/>
        </w:trPr>
        <w:tc>
          <w:tcPr>
            <w:tcW w:w="5958" w:type="dxa"/>
            <w:vAlign w:val="center"/>
          </w:tcPr>
          <w:p w:rsidR="00617252" w:rsidRPr="001F073E" w:rsidRDefault="00617252" w:rsidP="00CB2F1D">
            <w:pPr>
              <w:rPr>
                <w:rStyle w:val="SubHeadingbold"/>
              </w:rPr>
            </w:pPr>
            <w:r w:rsidRPr="001F073E">
              <w:rPr>
                <w:rStyle w:val="SubHeadingbold"/>
              </w:rPr>
              <w:t>Other relevant skills</w:t>
            </w:r>
          </w:p>
        </w:tc>
      </w:tr>
      <w:tr w:rsidR="00617252" w:rsidRPr="005678AE" w:rsidTr="005678AE">
        <w:trPr>
          <w:trHeight w:val="20"/>
        </w:trPr>
        <w:tc>
          <w:tcPr>
            <w:tcW w:w="5958" w:type="dxa"/>
          </w:tcPr>
          <w:p w:rsidR="00617252" w:rsidRPr="00EC49AF" w:rsidRDefault="00EA09C7" w:rsidP="00660778">
            <w:r>
              <w:t>Handling modules</w:t>
            </w:r>
            <w:r w:rsidR="004B1A64">
              <w:t xml:space="preserve"> in team.</w:t>
            </w:r>
          </w:p>
        </w:tc>
        <w:tc>
          <w:tcPr>
            <w:tcW w:w="1800" w:type="dxa"/>
          </w:tcPr>
          <w:p w:rsidR="00617252" w:rsidRPr="00EC49AF" w:rsidRDefault="004B1A64" w:rsidP="00660778">
            <w:r>
              <w:t>6</w:t>
            </w:r>
          </w:p>
        </w:tc>
        <w:tc>
          <w:tcPr>
            <w:tcW w:w="1746" w:type="dxa"/>
          </w:tcPr>
          <w:p w:rsidR="00617252" w:rsidRPr="00EC49AF" w:rsidRDefault="00E40B1C" w:rsidP="00660778">
            <w:r>
              <w:t>3</w:t>
            </w:r>
          </w:p>
        </w:tc>
      </w:tr>
      <w:tr w:rsidR="00617252" w:rsidRPr="005678AE" w:rsidTr="005678AE">
        <w:trPr>
          <w:trHeight w:val="20"/>
        </w:trPr>
        <w:tc>
          <w:tcPr>
            <w:tcW w:w="5958" w:type="dxa"/>
          </w:tcPr>
          <w:p w:rsidR="00617252" w:rsidRPr="00EC49AF" w:rsidRDefault="00895DC7" w:rsidP="00660778">
            <w:r>
              <w:t>Taking necessary updates from the team.</w:t>
            </w:r>
          </w:p>
        </w:tc>
        <w:tc>
          <w:tcPr>
            <w:tcW w:w="1800" w:type="dxa"/>
          </w:tcPr>
          <w:p w:rsidR="00617252" w:rsidRPr="00EC49AF" w:rsidRDefault="00DB0B09" w:rsidP="00660778">
            <w:r>
              <w:t>3</w:t>
            </w:r>
          </w:p>
        </w:tc>
        <w:tc>
          <w:tcPr>
            <w:tcW w:w="1746" w:type="dxa"/>
          </w:tcPr>
          <w:p w:rsidR="00617252" w:rsidRPr="00EC49AF" w:rsidRDefault="00DB0B09" w:rsidP="00660778">
            <w:r>
              <w:t>2</w:t>
            </w:r>
          </w:p>
        </w:tc>
      </w:tr>
      <w:tr w:rsidR="00617252" w:rsidRPr="005678AE" w:rsidTr="005678AE">
        <w:trPr>
          <w:trHeight w:val="20"/>
        </w:trPr>
        <w:tc>
          <w:tcPr>
            <w:tcW w:w="5958" w:type="dxa"/>
          </w:tcPr>
          <w:p w:rsidR="00617252" w:rsidRPr="00EC49AF" w:rsidRDefault="00617252" w:rsidP="00660778"/>
        </w:tc>
        <w:tc>
          <w:tcPr>
            <w:tcW w:w="1800" w:type="dxa"/>
          </w:tcPr>
          <w:p w:rsidR="00617252" w:rsidRPr="00EC49AF" w:rsidRDefault="00617252" w:rsidP="00660778"/>
        </w:tc>
        <w:tc>
          <w:tcPr>
            <w:tcW w:w="1746" w:type="dxa"/>
          </w:tcPr>
          <w:p w:rsidR="00617252" w:rsidRPr="00EC49AF" w:rsidRDefault="00617252" w:rsidP="00660778"/>
        </w:tc>
      </w:tr>
    </w:tbl>
    <w:p w:rsidR="003B2265" w:rsidRDefault="00EF300D" w:rsidP="003342EC">
      <w:pPr>
        <w:rPr>
          <w:sz w:val="16"/>
        </w:rPr>
      </w:pPr>
      <w:r w:rsidRPr="00356C32">
        <w:rPr>
          <w:sz w:val="16"/>
        </w:rPr>
        <w:t xml:space="preserve">* 1 = basic, 2 = familiar, 3 = </w:t>
      </w:r>
      <w:r w:rsidR="00356C32" w:rsidRPr="00356C32">
        <w:rPr>
          <w:sz w:val="16"/>
        </w:rPr>
        <w:t>competent</w:t>
      </w:r>
      <w:r w:rsidRPr="00356C32">
        <w:rPr>
          <w:sz w:val="16"/>
        </w:rPr>
        <w:t xml:space="preserve">, 4 = </w:t>
      </w:r>
      <w:r w:rsidR="00356C32" w:rsidRPr="00356C32">
        <w:rPr>
          <w:sz w:val="16"/>
        </w:rPr>
        <w:t>expert</w:t>
      </w: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Pr="003B2265" w:rsidRDefault="003B2265" w:rsidP="003B2265">
      <w:pPr>
        <w:rPr>
          <w:sz w:val="16"/>
        </w:rPr>
      </w:pPr>
    </w:p>
    <w:p w:rsidR="003B2265" w:rsidRDefault="003B2265" w:rsidP="003B2265">
      <w:pPr>
        <w:rPr>
          <w:sz w:val="16"/>
        </w:rPr>
      </w:pPr>
    </w:p>
    <w:p w:rsidR="003B2265" w:rsidRPr="003B2265" w:rsidRDefault="003B2265" w:rsidP="003B2265">
      <w:pPr>
        <w:rPr>
          <w:sz w:val="16"/>
        </w:rPr>
      </w:pPr>
    </w:p>
    <w:p w:rsidR="003B2265" w:rsidRDefault="003B2265" w:rsidP="003B2265">
      <w:pPr>
        <w:rPr>
          <w:sz w:val="16"/>
        </w:rPr>
      </w:pPr>
    </w:p>
    <w:p w:rsidR="003B2265" w:rsidRDefault="003B2265" w:rsidP="003B2265">
      <w:pPr>
        <w:rPr>
          <w:sz w:val="16"/>
        </w:rPr>
      </w:pPr>
    </w:p>
    <w:p w:rsidR="00EF300D" w:rsidRPr="003B2265" w:rsidRDefault="003B2265" w:rsidP="003B2265">
      <w:pPr>
        <w:tabs>
          <w:tab w:val="left" w:pos="7327"/>
        </w:tabs>
        <w:rPr>
          <w:sz w:val="16"/>
        </w:rPr>
      </w:pPr>
      <w:r>
        <w:rPr>
          <w:sz w:val="16"/>
        </w:rPr>
        <w:tab/>
      </w:r>
    </w:p>
    <w:sectPr w:rsidR="00EF300D" w:rsidRPr="003B2265" w:rsidSect="004F7107">
      <w:headerReference w:type="default" r:id="rId12"/>
      <w:footerReference w:type="default" r:id="rId13"/>
      <w:headerReference w:type="first" r:id="rId14"/>
      <w:footerReference w:type="first" r:id="rId15"/>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1B2" w:rsidRPr="00B54B48" w:rsidRDefault="00F901B2" w:rsidP="00876246">
      <w:pPr>
        <w:spacing w:before="0" w:after="0"/>
        <w:rPr>
          <w:rFonts w:ascii="Calibri" w:hAnsi="Calibri"/>
        </w:rPr>
      </w:pPr>
      <w:r>
        <w:separator/>
      </w:r>
    </w:p>
  </w:endnote>
  <w:endnote w:type="continuationSeparator" w:id="0">
    <w:p w:rsidR="00F901B2" w:rsidRPr="00B54B48" w:rsidRDefault="00F901B2"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107" w:rsidRDefault="004F7107" w:rsidP="004F7107">
    <w:pPr>
      <w:pStyle w:val="Footer"/>
      <w:jc w:val="center"/>
    </w:pPr>
  </w:p>
  <w:p w:rsidR="004F7107" w:rsidRDefault="004F7107" w:rsidP="004F7107">
    <w:pPr>
      <w:spacing w:before="200"/>
      <w:outlineLvl w:val="1"/>
      <w:rPr>
        <w:rFonts w:asciiTheme="majorHAnsi" w:hAnsiTheme="majorHAnsi"/>
        <w:b/>
        <w:bCs/>
        <w:color w:val="991F3D" w:themeColor="accent2"/>
        <w:szCs w:val="26"/>
        <w:lang w:val="en-CA"/>
      </w:rPr>
    </w:pPr>
    <w:r w:rsidRPr="002176FD">
      <w:rPr>
        <w:rFonts w:asciiTheme="majorHAnsi" w:hAnsiTheme="majorHAnsi"/>
        <w:b/>
        <w:bCs/>
        <w:noProof/>
        <w:color w:val="991F3D" w:themeColor="accent2"/>
        <w:szCs w:val="26"/>
        <w:lang w:val="en-US"/>
      </w:rPr>
      <w:drawing>
        <wp:anchor distT="0" distB="0" distL="114300" distR="114300" simplePos="0" relativeHeight="251664384" behindDoc="1" locked="0" layoutInCell="1" allowOverlap="1">
          <wp:simplePos x="0" y="0"/>
          <wp:positionH relativeFrom="column">
            <wp:posOffset>4692015</wp:posOffset>
          </wp:positionH>
          <wp:positionV relativeFrom="paragraph">
            <wp:posOffset>-149860</wp:posOffset>
          </wp:positionV>
          <wp:extent cx="3762375" cy="2524125"/>
          <wp:effectExtent l="381000" t="0" r="0" b="0"/>
          <wp:wrapNone/>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png"/>
                  <pic:cNvPicPr/>
                </pic:nvPicPr>
                <pic:blipFill>
                  <a:blip r:embed="rId1" cstate="print">
                    <a:extLst>
                      <a:ext uri="{28A0092B-C50C-407E-A947-70E740481C1C}">
                        <a14:useLocalDpi xmlns:a14="http://schemas.microsoft.com/office/drawing/2010/main" val="0"/>
                      </a:ext>
                    </a:extLst>
                  </a:blip>
                  <a:stretch>
                    <a:fillRect/>
                  </a:stretch>
                </pic:blipFill>
                <pic:spPr>
                  <a:xfrm rot="12965430">
                    <a:off x="0" y="0"/>
                    <a:ext cx="3762375" cy="2524125"/>
                  </a:xfrm>
                  <a:prstGeom prst="rect">
                    <a:avLst/>
                  </a:prstGeom>
                </pic:spPr>
              </pic:pic>
            </a:graphicData>
          </a:graphic>
        </wp:anchor>
      </w:drawing>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r>
      <w:rPr>
        <w:rFonts w:asciiTheme="majorHAnsi" w:hAnsiTheme="majorHAnsi"/>
        <w:b/>
        <w:bCs/>
        <w:color w:val="991F3D" w:themeColor="accent2"/>
        <w:szCs w:val="26"/>
        <w:lang w:val="en-CA"/>
      </w:rPr>
      <w:tab/>
    </w:r>
  </w:p>
  <w:p w:rsidR="004F7107" w:rsidRPr="002176FD" w:rsidRDefault="004F7107" w:rsidP="004F7107">
    <w:pPr>
      <w:spacing w:before="200"/>
      <w:outlineLvl w:val="1"/>
      <w:rPr>
        <w:rFonts w:asciiTheme="majorHAnsi" w:hAnsiTheme="majorHAnsi"/>
        <w:b/>
        <w:bCs/>
        <w:color w:val="F2A200" w:themeColor="accent4"/>
        <w:szCs w:val="26"/>
        <w:lang w:val="en-CA"/>
      </w:rPr>
    </w:pP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r>
      <w:rPr>
        <w:rFonts w:asciiTheme="majorHAnsi" w:hAnsiTheme="majorHAnsi"/>
        <w:b/>
        <w:bCs/>
        <w:color w:val="F2A200" w:themeColor="accent4"/>
        <w:szCs w:val="26"/>
        <w:lang w:val="en-CA"/>
      </w:rPr>
      <w:tab/>
    </w:r>
  </w:p>
  <w:p w:rsidR="004F7107" w:rsidRPr="004F7107" w:rsidRDefault="00D73332" w:rsidP="004F7107">
    <w:pPr>
      <w:spacing w:before="200" w:line="271" w:lineRule="auto"/>
      <w:outlineLvl w:val="2"/>
    </w:pPr>
    <w:r w:rsidRPr="002176FD">
      <w:rPr>
        <w:rFonts w:asciiTheme="majorHAnsi" w:hAnsiTheme="majorHAnsi"/>
        <w:b/>
        <w:bCs/>
        <w:color w:val="991F3D" w:themeColor="accent2"/>
        <w:szCs w:val="26"/>
        <w:lang w:val="en-CA"/>
      </w:rPr>
      <w:t>cgi.com</w:t>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t xml:space="preserve">- </w:t>
    </w:r>
    <w:r w:rsidR="00333DAD">
      <w:fldChar w:fldCharType="begin"/>
    </w:r>
    <w:r w:rsidR="00996DD8">
      <w:instrText xml:space="preserve"> PAGE   \* MERGEFORMAT </w:instrText>
    </w:r>
    <w:r w:rsidR="00333DAD">
      <w:fldChar w:fldCharType="separate"/>
    </w:r>
    <w:r w:rsidR="009427C5">
      <w:rPr>
        <w:noProof/>
      </w:rPr>
      <w:t>2</w:t>
    </w:r>
    <w:r w:rsidR="00333DAD">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9F" w:rsidRDefault="00B4109F">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00333DAD" w:rsidRPr="00B4109F">
          <w:rPr>
            <w:rStyle w:val="BodyContentStyleChar"/>
          </w:rPr>
          <w:fldChar w:fldCharType="begin"/>
        </w:r>
        <w:r w:rsidRPr="00B4109F">
          <w:rPr>
            <w:rStyle w:val="BodyContentStyleChar"/>
          </w:rPr>
          <w:instrText xml:space="preserve"> PAGE   \* MERGEFORMAT </w:instrText>
        </w:r>
        <w:r w:rsidR="00333DAD" w:rsidRPr="00B4109F">
          <w:rPr>
            <w:rStyle w:val="BodyContentStyleChar"/>
          </w:rPr>
          <w:fldChar w:fldCharType="separate"/>
        </w:r>
        <w:r w:rsidR="009427C5">
          <w:rPr>
            <w:rStyle w:val="BodyContentStyleChar"/>
            <w:noProof/>
          </w:rPr>
          <w:t>1</w:t>
        </w:r>
        <w:r w:rsidR="00333DAD"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1B2" w:rsidRPr="00B54B48" w:rsidRDefault="00F901B2" w:rsidP="00876246">
      <w:pPr>
        <w:spacing w:before="0" w:after="0"/>
        <w:rPr>
          <w:rFonts w:ascii="Calibri" w:hAnsi="Calibri"/>
        </w:rPr>
      </w:pPr>
      <w:r>
        <w:separator/>
      </w:r>
    </w:p>
  </w:footnote>
  <w:footnote w:type="continuationSeparator" w:id="0">
    <w:p w:rsidR="00F901B2" w:rsidRPr="00B54B48" w:rsidRDefault="00F901B2"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CED" w:rsidRDefault="00A01CED">
    <w:pPr>
      <w:pStyle w:val="Header"/>
    </w:pPr>
    <w:r w:rsidRPr="00A01CED">
      <w:rPr>
        <w:noProof/>
        <w:lang w:val="en-US"/>
      </w:rPr>
      <w:drawing>
        <wp:anchor distT="0" distB="0" distL="114300" distR="114300" simplePos="0" relativeHeight="251662336" behindDoc="1" locked="0" layoutInCell="1" allowOverlap="1">
          <wp:simplePos x="0" y="0"/>
          <wp:positionH relativeFrom="page">
            <wp:posOffset>6305550</wp:posOffset>
          </wp:positionH>
          <wp:positionV relativeFrom="page">
            <wp:posOffset>276225</wp:posOffset>
          </wp:positionV>
          <wp:extent cx="1066800" cy="657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_Logo2012_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8992" cy="66751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88C" w:rsidRDefault="00F901B2">
    <w:pPr>
      <w:pStyle w:val="Header"/>
    </w:pPr>
    <w:sdt>
      <w:sdtPr>
        <w:rPr>
          <w:rStyle w:val="Heading2Char"/>
          <w:rFonts w:asciiTheme="majorHAnsi" w:hAnsiTheme="majorHAnsi"/>
          <w:color w:val="5A5A5A"/>
          <w:spacing w:val="5"/>
          <w:sz w:val="36"/>
          <w:szCs w:val="52"/>
        </w:rPr>
        <w:id w:val="6137663"/>
        <w:lock w:val="sdtLocked"/>
        <w:text/>
      </w:sdtPr>
      <w:sdtEndPr>
        <w:rPr>
          <w:rStyle w:val="Heading2Char"/>
        </w:rPr>
      </w:sdtEndPr>
      <w:sdtContent>
        <w:r w:rsidR="00996DD8" w:rsidRPr="00996DD8">
          <w:rPr>
            <w:rStyle w:val="Heading2Char"/>
            <w:rFonts w:asciiTheme="majorHAnsi" w:hAnsiTheme="majorHAnsi"/>
            <w:color w:val="5A5A5A"/>
            <w:spacing w:val="5"/>
            <w:sz w:val="36"/>
            <w:szCs w:val="52"/>
          </w:rPr>
          <w:t>JAYAKIRAN. M R.</w:t>
        </w:r>
      </w:sdtContent>
    </w:sdt>
    <w:r w:rsidR="00E2688C" w:rsidRPr="00AA7F70">
      <w:rPr>
        <w:noProof/>
        <w:lang w:val="en-US"/>
      </w:rPr>
      <w:drawing>
        <wp:anchor distT="0" distB="0" distL="114300" distR="114300" simplePos="0" relativeHeight="251659264" behindDoc="0" locked="0" layoutInCell="1" allowOverlap="1">
          <wp:simplePos x="0" y="0"/>
          <wp:positionH relativeFrom="page">
            <wp:posOffset>6010275</wp:posOffset>
          </wp:positionH>
          <wp:positionV relativeFrom="paragraph">
            <wp:posOffset>-266700</wp:posOffset>
          </wp:positionV>
          <wp:extent cx="1333500" cy="704850"/>
          <wp:effectExtent l="19050" t="0" r="0" b="0"/>
          <wp:wrapNone/>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704850"/>
                  </a:xfrm>
                  <a:prstGeom prst="rect">
                    <a:avLst/>
                  </a:prstGeom>
                  <a:noFill/>
                </pic:spPr>
              </pic:pic>
            </a:graphicData>
          </a:graphic>
        </wp:anchor>
      </w:drawing>
    </w:r>
    <w:r w:rsidR="00E2688C" w:rsidRPr="006C5167">
      <w:rPr>
        <w:noProof/>
        <w:lang w:val="en-US"/>
      </w:rPr>
      <w:drawing>
        <wp:anchor distT="0" distB="0" distL="114300" distR="114300" simplePos="0" relativeHeight="251660288" behindDoc="1" locked="0" layoutInCell="1" allowOverlap="1">
          <wp:simplePos x="0" y="0"/>
          <wp:positionH relativeFrom="column">
            <wp:posOffset>2002790</wp:posOffset>
          </wp:positionH>
          <wp:positionV relativeFrom="paragraph">
            <wp:posOffset>-2349500</wp:posOffset>
          </wp:positionV>
          <wp:extent cx="4231640" cy="3168015"/>
          <wp:effectExtent l="0" t="0" r="0" b="0"/>
          <wp:wrapNone/>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stretch>
                    <a:fillRect/>
                  </a:stretch>
                </pic:blipFill>
                <pic:spPr>
                  <a:xfrm>
                    <a:off x="0" y="0"/>
                    <a:ext cx="4231640" cy="31680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0F6F"/>
    <w:multiLevelType w:val="hybridMultilevel"/>
    <w:tmpl w:val="A04A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0492D"/>
    <w:multiLevelType w:val="hybridMultilevel"/>
    <w:tmpl w:val="1B6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8035A"/>
    <w:multiLevelType w:val="hybridMultilevel"/>
    <w:tmpl w:val="AC2E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F901D52"/>
    <w:multiLevelType w:val="hybridMultilevel"/>
    <w:tmpl w:val="209C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6">
    <w:nsid w:val="6E602033"/>
    <w:multiLevelType w:val="hybridMultilevel"/>
    <w:tmpl w:val="043C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378F5"/>
    <w:multiLevelType w:val="hybridMultilevel"/>
    <w:tmpl w:val="41FC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94177"/>
    <w:multiLevelType w:val="hybridMultilevel"/>
    <w:tmpl w:val="74A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5"/>
  </w:num>
  <w:num w:numId="5">
    <w:abstractNumId w:val="3"/>
  </w:num>
  <w:num w:numId="6">
    <w:abstractNumId w:val="6"/>
  </w:num>
  <w:num w:numId="7">
    <w:abstractNumId w:val="8"/>
  </w:num>
  <w:num w:numId="8">
    <w:abstractNumId w:val="2"/>
  </w:num>
  <w:num w:numId="9">
    <w:abstractNumId w:val="4"/>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08"/>
    <w:rsid w:val="00005825"/>
    <w:rsid w:val="000204AF"/>
    <w:rsid w:val="000206AB"/>
    <w:rsid w:val="00023B0C"/>
    <w:rsid w:val="000269D5"/>
    <w:rsid w:val="00053C4A"/>
    <w:rsid w:val="00056196"/>
    <w:rsid w:val="00060149"/>
    <w:rsid w:val="00071F6F"/>
    <w:rsid w:val="00072F84"/>
    <w:rsid w:val="000801FD"/>
    <w:rsid w:val="00082773"/>
    <w:rsid w:val="0009796A"/>
    <w:rsid w:val="000F35BA"/>
    <w:rsid w:val="00102817"/>
    <w:rsid w:val="001035C8"/>
    <w:rsid w:val="00111999"/>
    <w:rsid w:val="00116AAD"/>
    <w:rsid w:val="0014217A"/>
    <w:rsid w:val="00156DFF"/>
    <w:rsid w:val="00162F5C"/>
    <w:rsid w:val="00171CB0"/>
    <w:rsid w:val="00173542"/>
    <w:rsid w:val="00176AA7"/>
    <w:rsid w:val="001A0924"/>
    <w:rsid w:val="001C2D35"/>
    <w:rsid w:val="001D1675"/>
    <w:rsid w:val="001E052C"/>
    <w:rsid w:val="001E3C45"/>
    <w:rsid w:val="001F073E"/>
    <w:rsid w:val="001F52B6"/>
    <w:rsid w:val="00206BB6"/>
    <w:rsid w:val="002176FD"/>
    <w:rsid w:val="002200E4"/>
    <w:rsid w:val="00231CEE"/>
    <w:rsid w:val="00232ED1"/>
    <w:rsid w:val="00232ED9"/>
    <w:rsid w:val="002404E6"/>
    <w:rsid w:val="00251572"/>
    <w:rsid w:val="00253545"/>
    <w:rsid w:val="002613D1"/>
    <w:rsid w:val="0028508E"/>
    <w:rsid w:val="0028765B"/>
    <w:rsid w:val="002923D3"/>
    <w:rsid w:val="00292913"/>
    <w:rsid w:val="00292F2F"/>
    <w:rsid w:val="002C6EA3"/>
    <w:rsid w:val="002D12D5"/>
    <w:rsid w:val="002D19DA"/>
    <w:rsid w:val="002E2A7E"/>
    <w:rsid w:val="00307B09"/>
    <w:rsid w:val="00325E63"/>
    <w:rsid w:val="00330439"/>
    <w:rsid w:val="00333DAD"/>
    <w:rsid w:val="003342EC"/>
    <w:rsid w:val="00344950"/>
    <w:rsid w:val="00356C32"/>
    <w:rsid w:val="00362BE8"/>
    <w:rsid w:val="00371CCC"/>
    <w:rsid w:val="00382F93"/>
    <w:rsid w:val="00391421"/>
    <w:rsid w:val="00395413"/>
    <w:rsid w:val="003B2265"/>
    <w:rsid w:val="003B295C"/>
    <w:rsid w:val="003C295D"/>
    <w:rsid w:val="003F22EA"/>
    <w:rsid w:val="003F7B1B"/>
    <w:rsid w:val="00401A39"/>
    <w:rsid w:val="00405D27"/>
    <w:rsid w:val="00414963"/>
    <w:rsid w:val="004206F5"/>
    <w:rsid w:val="004234ED"/>
    <w:rsid w:val="00426383"/>
    <w:rsid w:val="0043231E"/>
    <w:rsid w:val="00455C7A"/>
    <w:rsid w:val="00467C8D"/>
    <w:rsid w:val="00486F67"/>
    <w:rsid w:val="0048718C"/>
    <w:rsid w:val="0049319C"/>
    <w:rsid w:val="00495361"/>
    <w:rsid w:val="004B1A64"/>
    <w:rsid w:val="004B6B55"/>
    <w:rsid w:val="004C6EEC"/>
    <w:rsid w:val="004C781C"/>
    <w:rsid w:val="004C7CE7"/>
    <w:rsid w:val="004D3C7B"/>
    <w:rsid w:val="004D5D6E"/>
    <w:rsid w:val="004F0564"/>
    <w:rsid w:val="004F7107"/>
    <w:rsid w:val="00501976"/>
    <w:rsid w:val="00511A19"/>
    <w:rsid w:val="00512002"/>
    <w:rsid w:val="00524C4C"/>
    <w:rsid w:val="00526160"/>
    <w:rsid w:val="005421EF"/>
    <w:rsid w:val="00554937"/>
    <w:rsid w:val="005643FB"/>
    <w:rsid w:val="005650E1"/>
    <w:rsid w:val="005678AE"/>
    <w:rsid w:val="00570E6A"/>
    <w:rsid w:val="005772E1"/>
    <w:rsid w:val="00577EE5"/>
    <w:rsid w:val="00586869"/>
    <w:rsid w:val="005874D4"/>
    <w:rsid w:val="00591453"/>
    <w:rsid w:val="005917E6"/>
    <w:rsid w:val="005A495E"/>
    <w:rsid w:val="005A6308"/>
    <w:rsid w:val="005C1E3B"/>
    <w:rsid w:val="005C71CF"/>
    <w:rsid w:val="005C7556"/>
    <w:rsid w:val="005E4035"/>
    <w:rsid w:val="005F7FF2"/>
    <w:rsid w:val="00617252"/>
    <w:rsid w:val="00620F54"/>
    <w:rsid w:val="00624DDD"/>
    <w:rsid w:val="00631FA4"/>
    <w:rsid w:val="006434D7"/>
    <w:rsid w:val="00660778"/>
    <w:rsid w:val="00690313"/>
    <w:rsid w:val="00693804"/>
    <w:rsid w:val="006B6735"/>
    <w:rsid w:val="006C2937"/>
    <w:rsid w:val="006C4061"/>
    <w:rsid w:val="006D2002"/>
    <w:rsid w:val="006E7B00"/>
    <w:rsid w:val="006F0E11"/>
    <w:rsid w:val="00716F98"/>
    <w:rsid w:val="00737AB2"/>
    <w:rsid w:val="0074568F"/>
    <w:rsid w:val="00745723"/>
    <w:rsid w:val="00756775"/>
    <w:rsid w:val="00757E8D"/>
    <w:rsid w:val="00766401"/>
    <w:rsid w:val="007736E8"/>
    <w:rsid w:val="007742C1"/>
    <w:rsid w:val="00776F78"/>
    <w:rsid w:val="007777F7"/>
    <w:rsid w:val="00781929"/>
    <w:rsid w:val="00786FFA"/>
    <w:rsid w:val="00793B42"/>
    <w:rsid w:val="007A1DDC"/>
    <w:rsid w:val="007C3D22"/>
    <w:rsid w:val="007E73D5"/>
    <w:rsid w:val="007E783B"/>
    <w:rsid w:val="007F6AD2"/>
    <w:rsid w:val="00804895"/>
    <w:rsid w:val="0080524E"/>
    <w:rsid w:val="00812BF9"/>
    <w:rsid w:val="00817931"/>
    <w:rsid w:val="0082173B"/>
    <w:rsid w:val="008332E9"/>
    <w:rsid w:val="0085152F"/>
    <w:rsid w:val="008624DD"/>
    <w:rsid w:val="00862FC0"/>
    <w:rsid w:val="0086532B"/>
    <w:rsid w:val="00871395"/>
    <w:rsid w:val="00876246"/>
    <w:rsid w:val="00876E67"/>
    <w:rsid w:val="00880984"/>
    <w:rsid w:val="00884DEB"/>
    <w:rsid w:val="00893B48"/>
    <w:rsid w:val="00893EC6"/>
    <w:rsid w:val="00895DC7"/>
    <w:rsid w:val="008A1BF2"/>
    <w:rsid w:val="008B554D"/>
    <w:rsid w:val="008D0A64"/>
    <w:rsid w:val="008D32B5"/>
    <w:rsid w:val="008D5207"/>
    <w:rsid w:val="008D7CEC"/>
    <w:rsid w:val="008E0817"/>
    <w:rsid w:val="008E49B3"/>
    <w:rsid w:val="00905F04"/>
    <w:rsid w:val="00906F6A"/>
    <w:rsid w:val="009113F7"/>
    <w:rsid w:val="00917313"/>
    <w:rsid w:val="00927E5A"/>
    <w:rsid w:val="009427C5"/>
    <w:rsid w:val="00947040"/>
    <w:rsid w:val="0095572C"/>
    <w:rsid w:val="00955BDA"/>
    <w:rsid w:val="009612C8"/>
    <w:rsid w:val="00967DF6"/>
    <w:rsid w:val="00981C95"/>
    <w:rsid w:val="00983176"/>
    <w:rsid w:val="00984DAA"/>
    <w:rsid w:val="00986794"/>
    <w:rsid w:val="009932C7"/>
    <w:rsid w:val="009969AD"/>
    <w:rsid w:val="00996DD8"/>
    <w:rsid w:val="009971B8"/>
    <w:rsid w:val="009B5264"/>
    <w:rsid w:val="009C0F12"/>
    <w:rsid w:val="009E03EC"/>
    <w:rsid w:val="009E28F1"/>
    <w:rsid w:val="009E6D72"/>
    <w:rsid w:val="00A01591"/>
    <w:rsid w:val="00A01CED"/>
    <w:rsid w:val="00A047D7"/>
    <w:rsid w:val="00A15289"/>
    <w:rsid w:val="00A2044D"/>
    <w:rsid w:val="00A238B2"/>
    <w:rsid w:val="00A26A48"/>
    <w:rsid w:val="00A30301"/>
    <w:rsid w:val="00A32EE4"/>
    <w:rsid w:val="00A33E31"/>
    <w:rsid w:val="00A40380"/>
    <w:rsid w:val="00A46590"/>
    <w:rsid w:val="00A52D9B"/>
    <w:rsid w:val="00A5411E"/>
    <w:rsid w:val="00A64E99"/>
    <w:rsid w:val="00A71C24"/>
    <w:rsid w:val="00A81819"/>
    <w:rsid w:val="00A8248A"/>
    <w:rsid w:val="00AB281D"/>
    <w:rsid w:val="00AB7296"/>
    <w:rsid w:val="00AC2D1B"/>
    <w:rsid w:val="00AC3ACB"/>
    <w:rsid w:val="00AD7B9E"/>
    <w:rsid w:val="00AE1893"/>
    <w:rsid w:val="00AE5D20"/>
    <w:rsid w:val="00AF34A8"/>
    <w:rsid w:val="00B00B1E"/>
    <w:rsid w:val="00B03FC8"/>
    <w:rsid w:val="00B124C5"/>
    <w:rsid w:val="00B12892"/>
    <w:rsid w:val="00B23C8C"/>
    <w:rsid w:val="00B4109F"/>
    <w:rsid w:val="00B43F94"/>
    <w:rsid w:val="00B45931"/>
    <w:rsid w:val="00B47551"/>
    <w:rsid w:val="00B51FB1"/>
    <w:rsid w:val="00B70498"/>
    <w:rsid w:val="00B70D81"/>
    <w:rsid w:val="00B85C9E"/>
    <w:rsid w:val="00B93698"/>
    <w:rsid w:val="00B97C28"/>
    <w:rsid w:val="00BA0825"/>
    <w:rsid w:val="00BA0A2B"/>
    <w:rsid w:val="00BA3475"/>
    <w:rsid w:val="00BA455E"/>
    <w:rsid w:val="00BA68C6"/>
    <w:rsid w:val="00BA71D0"/>
    <w:rsid w:val="00BB282D"/>
    <w:rsid w:val="00BC3AC5"/>
    <w:rsid w:val="00BC44B7"/>
    <w:rsid w:val="00BC6644"/>
    <w:rsid w:val="00BD3389"/>
    <w:rsid w:val="00BE27DC"/>
    <w:rsid w:val="00BF7E6C"/>
    <w:rsid w:val="00C0081C"/>
    <w:rsid w:val="00C1741E"/>
    <w:rsid w:val="00C21E6E"/>
    <w:rsid w:val="00C4018A"/>
    <w:rsid w:val="00C4391A"/>
    <w:rsid w:val="00C51A68"/>
    <w:rsid w:val="00C6494F"/>
    <w:rsid w:val="00C76798"/>
    <w:rsid w:val="00C82B7A"/>
    <w:rsid w:val="00C9150D"/>
    <w:rsid w:val="00CA1B9E"/>
    <w:rsid w:val="00CA1C97"/>
    <w:rsid w:val="00CB2F1D"/>
    <w:rsid w:val="00CB759A"/>
    <w:rsid w:val="00CB7D71"/>
    <w:rsid w:val="00CC6FA9"/>
    <w:rsid w:val="00CD4406"/>
    <w:rsid w:val="00CD4D3B"/>
    <w:rsid w:val="00CE5D12"/>
    <w:rsid w:val="00CF3D29"/>
    <w:rsid w:val="00D03C2D"/>
    <w:rsid w:val="00D2227B"/>
    <w:rsid w:val="00D33E91"/>
    <w:rsid w:val="00D34591"/>
    <w:rsid w:val="00D4701B"/>
    <w:rsid w:val="00D631E8"/>
    <w:rsid w:val="00D7289E"/>
    <w:rsid w:val="00D73332"/>
    <w:rsid w:val="00D82078"/>
    <w:rsid w:val="00DB0B09"/>
    <w:rsid w:val="00DB72E2"/>
    <w:rsid w:val="00DD706F"/>
    <w:rsid w:val="00DD7F93"/>
    <w:rsid w:val="00DF3E94"/>
    <w:rsid w:val="00E06A48"/>
    <w:rsid w:val="00E22F05"/>
    <w:rsid w:val="00E2688C"/>
    <w:rsid w:val="00E33BE7"/>
    <w:rsid w:val="00E3665F"/>
    <w:rsid w:val="00E40B1C"/>
    <w:rsid w:val="00E53C2D"/>
    <w:rsid w:val="00E56E6D"/>
    <w:rsid w:val="00E5775F"/>
    <w:rsid w:val="00E71A7B"/>
    <w:rsid w:val="00E75524"/>
    <w:rsid w:val="00E85A77"/>
    <w:rsid w:val="00E85D1F"/>
    <w:rsid w:val="00E95C09"/>
    <w:rsid w:val="00EA09C7"/>
    <w:rsid w:val="00EB0F9A"/>
    <w:rsid w:val="00EC1F19"/>
    <w:rsid w:val="00EC49AF"/>
    <w:rsid w:val="00EC550D"/>
    <w:rsid w:val="00EC75FF"/>
    <w:rsid w:val="00ED4708"/>
    <w:rsid w:val="00ED471D"/>
    <w:rsid w:val="00EE0CA2"/>
    <w:rsid w:val="00EE779C"/>
    <w:rsid w:val="00EF1AFF"/>
    <w:rsid w:val="00EF300D"/>
    <w:rsid w:val="00F15CBE"/>
    <w:rsid w:val="00F351AC"/>
    <w:rsid w:val="00F37E91"/>
    <w:rsid w:val="00F45901"/>
    <w:rsid w:val="00F52FB1"/>
    <w:rsid w:val="00F53A34"/>
    <w:rsid w:val="00F656EE"/>
    <w:rsid w:val="00F87B47"/>
    <w:rsid w:val="00F901B2"/>
    <w:rsid w:val="00FB4011"/>
    <w:rsid w:val="00FF6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Ind w:w="0" w:type="dxa"/>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CellMar>
        <w:top w:w="0" w:type="dxa"/>
        <w:left w:w="108" w:type="dxa"/>
        <w:bottom w:w="0" w:type="dxa"/>
        <w:right w:w="108" w:type="dxa"/>
      </w:tblCellMar>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EB0F9A"/>
    <w:rPr>
      <w:rFonts w:asciiTheme="minorHAnsi" w:eastAsiaTheme="minorHAnsi" w:hAnsiTheme="minorHAnsi" w:cstheme="minorBidi"/>
      <w:b/>
      <w:caps/>
      <w:color w:val="991F3D"/>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rsid w:val="00CD4406"/>
    <w:rPr>
      <w:b/>
      <w:bCs/>
      <w:color w:val="991F3D" w:themeColor="accent2"/>
      <w:szCs w:val="26"/>
      <w:lang w:eastAsia="en-US"/>
    </w:rPr>
  </w:style>
  <w:style w:type="character" w:customStyle="1" w:styleId="Heading4Char">
    <w:name w:val="Heading 4 Char"/>
    <w:link w:val="Heading4"/>
    <w:uiPriority w:val="9"/>
    <w:semiHidden/>
    <w:rsid w:val="00CD4406"/>
    <w:rPr>
      <w:rFonts w:ascii="Arial" w:eastAsia="Times New Roman" w:hAnsi="Arial" w:cs="Times New Roman"/>
      <w:b/>
      <w:bCs/>
      <w:i/>
      <w:iCs/>
    </w:rPr>
  </w:style>
  <w:style w:type="character" w:customStyle="1" w:styleId="Heading5Char">
    <w:name w:val="Heading 5 Char"/>
    <w:link w:val="Heading5"/>
    <w:uiPriority w:val="9"/>
    <w:semiHidden/>
    <w:rsid w:val="00CD4406"/>
    <w:rPr>
      <w:rFonts w:ascii="Arial" w:eastAsia="Times New Roman" w:hAnsi="Arial" w:cs="Times New Roman"/>
      <w:b/>
      <w:bCs/>
      <w:color w:val="7F7F7F"/>
    </w:rPr>
  </w:style>
  <w:style w:type="character" w:customStyle="1" w:styleId="Heading6Char">
    <w:name w:val="Heading 6 Char"/>
    <w:link w:val="Heading6"/>
    <w:uiPriority w:val="9"/>
    <w:semiHidden/>
    <w:rsid w:val="00CD4406"/>
    <w:rPr>
      <w:rFonts w:ascii="Arial" w:eastAsia="Times New Roman" w:hAnsi="Arial" w:cs="Times New Roman"/>
      <w:b/>
      <w:bCs/>
      <w:i/>
      <w:iCs/>
      <w:color w:val="7F7F7F"/>
    </w:rPr>
  </w:style>
  <w:style w:type="character" w:customStyle="1" w:styleId="Heading7Char">
    <w:name w:val="Heading 7 Char"/>
    <w:link w:val="Heading7"/>
    <w:uiPriority w:val="9"/>
    <w:semiHidden/>
    <w:rsid w:val="00CD4406"/>
    <w:rPr>
      <w:rFonts w:ascii="Arial" w:eastAsia="Times New Roman" w:hAnsi="Arial" w:cs="Times New Roman"/>
      <w:i/>
      <w:iCs/>
    </w:rPr>
  </w:style>
  <w:style w:type="character" w:customStyle="1" w:styleId="Heading8Char">
    <w:name w:val="Heading 8 Char"/>
    <w:link w:val="Heading8"/>
    <w:uiPriority w:val="9"/>
    <w:semiHidden/>
    <w:rsid w:val="00CD4406"/>
    <w:rPr>
      <w:rFonts w:ascii="Arial" w:eastAsia="Times New Roman" w:hAnsi="Arial" w:cs="Times New Roman"/>
      <w:sz w:val="20"/>
      <w:szCs w:val="20"/>
    </w:rPr>
  </w:style>
  <w:style w:type="character" w:customStyle="1" w:styleId="Heading9Char">
    <w:name w:val="Heading 9 Char"/>
    <w:link w:val="Heading9"/>
    <w:uiPriority w:val="9"/>
    <w:semiHidden/>
    <w:rsid w:val="00CD4406"/>
    <w:rPr>
      <w:rFonts w:ascii="Arial" w:eastAsia="Times New Roman" w:hAnsi="Arial" w:cs="Times New Roman"/>
      <w:i/>
      <w:iCs/>
      <w:spacing w:val="5"/>
      <w:sz w:val="20"/>
      <w:szCs w:val="20"/>
    </w:rPr>
  </w:style>
  <w:style w:type="paragraph" w:styleId="Title">
    <w:name w:val="Title"/>
    <w:basedOn w:val="Normal"/>
    <w:next w:val="Normal"/>
    <w:link w:val="TitleChar"/>
    <w:uiPriority w:val="10"/>
    <w:qFormat/>
    <w:rsid w:val="00524C4C"/>
    <w:rPr>
      <w:rFonts w:asciiTheme="majorHAnsi" w:hAnsiTheme="majorHAnsi"/>
      <w:b/>
      <w:color w:val="5A5A5A"/>
      <w:spacing w:val="5"/>
      <w:sz w:val="36"/>
      <w:szCs w:val="52"/>
    </w:rPr>
  </w:style>
  <w:style w:type="character" w:customStyle="1" w:styleId="TitleChar">
    <w:name w:val="Title Char"/>
    <w:link w:val="Title"/>
    <w:uiPriority w:val="10"/>
    <w:rsid w:val="00524C4C"/>
    <w:rPr>
      <w:rFonts w:asciiTheme="majorHAnsi" w:eastAsiaTheme="minorHAnsi" w:hAnsiTheme="majorHAnsi" w:cstheme="minorBid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b/>
      <w:bCs/>
      <w:i/>
      <w:iCs/>
      <w:spacing w:val="10"/>
      <w:bdr w:val="none" w:sz="0" w:space="0" w:color="auto"/>
      <w:shd w:val="clear" w:color="auto" w:fill="auto"/>
    </w:rPr>
  </w:style>
  <w:style w:type="paragraph" w:styleId="ListParagraph">
    <w:name w:val="List Paragraph"/>
    <w:basedOn w:val="Normal"/>
    <w:uiPriority w:val="34"/>
    <w:qFormat/>
    <w:rsid w:val="00CD4406"/>
    <w:pPr>
      <w:numPr>
        <w:numId w:val="4"/>
      </w:numPr>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character" w:customStyle="1" w:styleId="QuoteChar">
    <w:name w:val="Quote Char"/>
    <w:link w:val="Quote"/>
    <w:uiPriority w:val="29"/>
    <w:rsid w:val="00CD4406"/>
    <w:rPr>
      <w:i/>
      <w:iCs/>
      <w:color w:val="991F3D" w:themeColor="accent2"/>
      <w:sz w:val="28"/>
      <w:szCs w:val="22"/>
      <w:lang w:eastAsia="en-US"/>
    </w:rPr>
  </w:style>
  <w:style w:type="paragraph" w:styleId="TOCHeading">
    <w:name w:val="TOC Heading"/>
    <w:basedOn w:val="Heading1"/>
    <w:next w:val="Normal"/>
    <w:uiPriority w:val="39"/>
    <w:semiHidden/>
    <w:unhideWhenUsed/>
    <w:qFormat/>
    <w:rsid w:val="00CD4406"/>
    <w:pPr>
      <w:outlineLvl w:val="9"/>
    </w:pPr>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pPr>
      <w:numPr>
        <w:numId w:val="5"/>
      </w:numPr>
    </w:pPr>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auto"/>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character" w:styleId="SubtleEmphasis">
    <w:name w:val="Subtle Emphasis"/>
    <w:uiPriority w:val="19"/>
    <w:rsid w:val="00BA0825"/>
    <w:rPr>
      <w:i/>
      <w:iCs/>
    </w:rPr>
  </w:style>
  <w:style w:type="paragraph" w:customStyle="1" w:styleId="IntroductionStyle">
    <w:name w:val="Introduction_Style"/>
    <w:basedOn w:val="Normal"/>
    <w:link w:val="IntroductionStyleChar"/>
    <w:rsid w:val="00EB0F9A"/>
    <w:pPr>
      <w:spacing w:before="0"/>
    </w:pPr>
    <w:rPr>
      <w:b/>
      <w:caps/>
      <w:color w:val="991F3D"/>
      <w:sz w:val="26"/>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Ind w:w="0" w:type="dxa"/>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CellMar>
        <w:top w:w="0" w:type="dxa"/>
        <w:left w:w="108" w:type="dxa"/>
        <w:bottom w:w="0" w:type="dxa"/>
        <w:right w:w="108" w:type="dxa"/>
      </w:tblCellMar>
    </w:tblPr>
    <w:tcPr>
      <w:shd w:val="clear" w:color="auto" w:fill="FFFFFF" w:themeFill="background1"/>
    </w:tcPr>
  </w:style>
  <w:style w:type="paragraph" w:customStyle="1" w:styleId="BodyContentStyle">
    <w:name w:val="Body_Content_Style"/>
    <w:link w:val="BodyContentStyleChar"/>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character" w:customStyle="1" w:styleId="BodyContentStyleChar">
    <w:name w:val="Body_Content_Style Char"/>
    <w:basedOn w:val="DefaultParagraphFont"/>
    <w:link w:val="BodyContentStyle"/>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rsid w:val="00EB0F9A"/>
    <w:rPr>
      <w:rFonts w:asciiTheme="minorHAnsi" w:eastAsiaTheme="minorHAnsi" w:hAnsiTheme="minorHAnsi" w:cstheme="minorBidi"/>
      <w:b/>
      <w:caps/>
      <w:color w:val="991F3D"/>
      <w:sz w:val="26"/>
      <w:szCs w:val="18"/>
      <w:lang w:val="en-GB" w:eastAsia="en-US"/>
    </w:rPr>
  </w:style>
  <w:style w:type="character" w:customStyle="1" w:styleId="SubHeadingbold">
    <w:name w:val="SubHeading_bold"/>
    <w:basedOn w:val="DefaultParagraphFont"/>
    <w:uiPriority w:val="1"/>
    <w:rsid w:val="00EB0F9A"/>
    <w:rPr>
      <w:rFonts w:asciiTheme="minorHAnsi" w:hAnsiTheme="minorHAnsi"/>
      <w:b/>
      <w:color w:val="000000" w:themeColor="text1"/>
      <w:sz w:val="18"/>
    </w:rPr>
  </w:style>
  <w:style w:type="paragraph" w:customStyle="1" w:styleId="MianBullets">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unhideWhenUsed/>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9A"/>
    <w:rPr>
      <w:rFonts w:ascii="Tahoma" w:eastAsiaTheme="minorHAnsi" w:hAnsi="Tahoma" w:cs="Tahoma"/>
      <w:color w:val="5A5A5A" w:themeColor="text2"/>
      <w:sz w:val="16"/>
      <w:szCs w:val="16"/>
      <w:lang w:val="en-GB" w:eastAsia="en-US"/>
    </w:rPr>
  </w:style>
  <w:style w:type="paragraph" w:styleId="Header">
    <w:name w:val="header"/>
    <w:basedOn w:val="Normal"/>
    <w:link w:val="HeaderChar"/>
    <w:uiPriority w:val="99"/>
    <w:unhideWhenUsed/>
    <w:rsid w:val="00876246"/>
    <w:pPr>
      <w:tabs>
        <w:tab w:val="center" w:pos="4680"/>
        <w:tab w:val="right" w:pos="9360"/>
      </w:tabs>
      <w:spacing w:before="0" w:after="0"/>
    </w:pPr>
  </w:style>
  <w:style w:type="character" w:customStyle="1" w:styleId="HeaderChar">
    <w:name w:val="Header Char"/>
    <w:basedOn w:val="DefaultParagraphFont"/>
    <w:link w:val="Header"/>
    <w:uiPriority w:val="99"/>
    <w:rsid w:val="00876246"/>
    <w:rPr>
      <w:rFonts w:asciiTheme="minorHAnsi" w:eastAsiaTheme="minorHAnsi" w:hAnsiTheme="minorHAnsi" w:cstheme="minorBidi"/>
      <w:color w:val="5A5A5A" w:themeColor="text2"/>
      <w:sz w:val="22"/>
      <w:szCs w:val="18"/>
      <w:lang w:val="en-GB" w:eastAsia="en-US"/>
    </w:rPr>
  </w:style>
  <w:style w:type="paragraph" w:styleId="Footer">
    <w:name w:val="footer"/>
    <w:basedOn w:val="Normal"/>
    <w:link w:val="FooterChar"/>
    <w:uiPriority w:val="99"/>
    <w:unhideWhenUsed/>
    <w:rsid w:val="00876246"/>
    <w:pPr>
      <w:tabs>
        <w:tab w:val="center" w:pos="4680"/>
        <w:tab w:val="right" w:pos="9360"/>
      </w:tabs>
      <w:spacing w:before="0" w:after="0"/>
    </w:pPr>
  </w:style>
  <w:style w:type="character" w:customStyle="1" w:styleId="FooterChar">
    <w:name w:val="Footer Char"/>
    <w:basedOn w:val="DefaultParagraphFont"/>
    <w:link w:val="Footer"/>
    <w:uiPriority w:val="99"/>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rsid w:val="00524C4C"/>
    <w:rPr>
      <w:color w:val="808080"/>
    </w:rPr>
  </w:style>
  <w:style w:type="paragraph" w:customStyle="1" w:styleId="Dashes">
    <w:name w:val="Dashes"/>
    <w:basedOn w:val="Normal"/>
    <w:rsid w:val="00231CEE"/>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5678AE"/>
    <w:pPr>
      <w:spacing w:after="0"/>
    </w:pPr>
    <w:rPr>
      <w:caps w:val="0"/>
      <w:color w:val="000000" w:themeColor="text1"/>
      <w:sz w:val="18"/>
    </w:rPr>
  </w:style>
  <w:style w:type="paragraph" w:customStyle="1" w:styleId="Sidebar-Heading1">
    <w:name w:val="Sidebar - Heading 1"/>
    <w:basedOn w:val="Heading1"/>
    <w:link w:val="Sidebar-Heading1Char"/>
    <w:qFormat/>
    <w:rsid w:val="008D32B5"/>
    <w:pPr>
      <w:keepLines w:val="0"/>
      <w:spacing w:after="360"/>
    </w:pPr>
    <w:rPr>
      <w:color w:val="FFFFFF" w:themeColor="background1"/>
      <w:sz w:val="26"/>
    </w:rPr>
  </w:style>
  <w:style w:type="paragraph" w:customStyle="1" w:styleId="Sidebar-bullet">
    <w:name w:val="Sidebar - bullet"/>
    <w:basedOn w:val="Normal"/>
    <w:qFormat/>
    <w:rsid w:val="008D32B5"/>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8D32B5"/>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8D32B5"/>
    <w:rPr>
      <w:rFonts w:asciiTheme="majorHAnsi" w:eastAsiaTheme="minorHAnsi" w:hAnsiTheme="majorHAnsi" w:cstheme="minorBidi"/>
      <w:b/>
      <w:bCs/>
      <w:caps/>
      <w:color w:val="FFFFFF" w:themeColor="background1"/>
      <w:sz w:val="26"/>
      <w:szCs w:val="28"/>
      <w:lang w:val="en-GB" w:eastAsia="en-US"/>
    </w:rPr>
  </w:style>
  <w:style w:type="table" w:customStyle="1" w:styleId="NewTable">
    <w:name w:val="NewTable"/>
    <w:basedOn w:val="TableNormal"/>
    <w:uiPriority w:val="99"/>
    <w:rsid w:val="005678AE"/>
    <w:rPr>
      <w:sz w:val="18"/>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463B75304746E5BB9302775F77943F"/>
        <w:category>
          <w:name w:val="General"/>
          <w:gallery w:val="placeholder"/>
        </w:category>
        <w:types>
          <w:type w:val="bbPlcHdr"/>
        </w:types>
        <w:behaviors>
          <w:behavior w:val="content"/>
        </w:behaviors>
        <w:guid w:val="{FF5F2F5D-AF3D-4085-AF5B-2DD8F78AF19A}"/>
      </w:docPartPr>
      <w:docPartBody>
        <w:p w:rsidR="006554ED" w:rsidRDefault="00FE79D9">
          <w:pPr>
            <w:pStyle w:val="AD463B75304746E5BB9302775F77943F"/>
          </w:pPr>
          <w:r w:rsidRPr="006455BB">
            <w:rPr>
              <w:rStyle w:val="PlaceholderText"/>
            </w:rPr>
            <w:t>Click here to enter text.</w:t>
          </w:r>
        </w:p>
      </w:docPartBody>
    </w:docPart>
    <w:docPart>
      <w:docPartPr>
        <w:name w:val="11D965133FDF41AC89FB5C1511422D32"/>
        <w:category>
          <w:name w:val="General"/>
          <w:gallery w:val="placeholder"/>
        </w:category>
        <w:types>
          <w:type w:val="bbPlcHdr"/>
        </w:types>
        <w:behaviors>
          <w:behavior w:val="content"/>
        </w:behaviors>
        <w:guid w:val="{CB54118F-FC89-44E2-BABF-296C42AB46EB}"/>
      </w:docPartPr>
      <w:docPartBody>
        <w:p w:rsidR="006554ED" w:rsidRDefault="00FE79D9">
          <w:pPr>
            <w:pStyle w:val="11D965133FDF41AC89FB5C1511422D32"/>
          </w:pPr>
          <w:r w:rsidRPr="00EB0F9A">
            <w:rPr>
              <w:rStyle w:val="IntroductionStyleChar"/>
            </w:rPr>
            <w:t>CGI GROUP EXPERIENCE</w:t>
          </w:r>
        </w:p>
      </w:docPartBody>
    </w:docPart>
    <w:docPart>
      <w:docPartPr>
        <w:name w:val="AE6C3443965643AB92E0CF72B9805747"/>
        <w:category>
          <w:name w:val="General"/>
          <w:gallery w:val="placeholder"/>
        </w:category>
        <w:types>
          <w:type w:val="bbPlcHdr"/>
        </w:types>
        <w:behaviors>
          <w:behavior w:val="content"/>
        </w:behaviors>
        <w:guid w:val="{DD20BE72-FDC1-44CF-8E0F-32B79FCCC758}"/>
      </w:docPartPr>
      <w:docPartBody>
        <w:p w:rsidR="006554ED" w:rsidRDefault="00FE79D9">
          <w:pPr>
            <w:pStyle w:val="AE6C3443965643AB92E0CF72B9805747"/>
          </w:pPr>
          <w:r w:rsidRPr="005D644E">
            <w:rPr>
              <w:rStyle w:val="PlaceholderText"/>
            </w:rPr>
            <w:t>Click here to enter text.</w:t>
          </w:r>
        </w:p>
      </w:docPartBody>
    </w:docPart>
    <w:docPart>
      <w:docPartPr>
        <w:name w:val="E410CF7677CD4E0F848874892311171A"/>
        <w:category>
          <w:name w:val="General"/>
          <w:gallery w:val="placeholder"/>
        </w:category>
        <w:types>
          <w:type w:val="bbPlcHdr"/>
        </w:types>
        <w:behaviors>
          <w:behavior w:val="content"/>
        </w:behaviors>
        <w:guid w:val="{CAC04514-9745-4CA3-AFAA-73CAB27BB6D4}"/>
      </w:docPartPr>
      <w:docPartBody>
        <w:p w:rsidR="006554ED" w:rsidRDefault="00FE79D9">
          <w:pPr>
            <w:pStyle w:val="E410CF7677CD4E0F848874892311171A"/>
          </w:pPr>
          <w:r w:rsidRPr="005D644E">
            <w:rPr>
              <w:rStyle w:val="PlaceholderText"/>
            </w:rPr>
            <w:t>Click here to enter text.</w:t>
          </w:r>
        </w:p>
      </w:docPartBody>
    </w:docPart>
    <w:docPart>
      <w:docPartPr>
        <w:name w:val="EF6E0F8107B6474D98EE23F781A35AD4"/>
        <w:category>
          <w:name w:val="General"/>
          <w:gallery w:val="placeholder"/>
        </w:category>
        <w:types>
          <w:type w:val="bbPlcHdr"/>
        </w:types>
        <w:behaviors>
          <w:behavior w:val="content"/>
        </w:behaviors>
        <w:guid w:val="{7A3F3340-8CB0-4922-871E-B6B9BB22ED86}"/>
      </w:docPartPr>
      <w:docPartBody>
        <w:p w:rsidR="006554ED" w:rsidRDefault="00FE79D9">
          <w:pPr>
            <w:pStyle w:val="EF6E0F8107B6474D98EE23F781A35AD4"/>
          </w:pPr>
          <w:r w:rsidRPr="005D644E">
            <w:rPr>
              <w:rStyle w:val="PlaceholderText"/>
            </w:rPr>
            <w:t>Click here to enter text.</w:t>
          </w:r>
        </w:p>
      </w:docPartBody>
    </w:docPart>
    <w:docPart>
      <w:docPartPr>
        <w:name w:val="FFC0EDC99CED46D995D5D3FBE7371BC6"/>
        <w:category>
          <w:name w:val="General"/>
          <w:gallery w:val="placeholder"/>
        </w:category>
        <w:types>
          <w:type w:val="bbPlcHdr"/>
        </w:types>
        <w:behaviors>
          <w:behavior w:val="content"/>
        </w:behaviors>
        <w:guid w:val="{10FA22B3-97E9-4EED-9CC6-374E7C2E4C98}"/>
      </w:docPartPr>
      <w:docPartBody>
        <w:p w:rsidR="006554ED" w:rsidRDefault="00FE79D9">
          <w:pPr>
            <w:pStyle w:val="FFC0EDC99CED46D995D5D3FBE7371BC6"/>
          </w:pPr>
          <w:r w:rsidRPr="00EB0F9A">
            <w:rPr>
              <w:rStyle w:val="IntroductionStyleChar"/>
            </w:rPr>
            <w:t>NON CGI Group EXPERIENCE</w:t>
          </w:r>
        </w:p>
      </w:docPartBody>
    </w:docPart>
    <w:docPart>
      <w:docPartPr>
        <w:name w:val="120F6E05C0264836A0EEB99C300B6629"/>
        <w:category>
          <w:name w:val="General"/>
          <w:gallery w:val="placeholder"/>
        </w:category>
        <w:types>
          <w:type w:val="bbPlcHdr"/>
        </w:types>
        <w:behaviors>
          <w:behavior w:val="content"/>
        </w:behaviors>
        <w:guid w:val="{5987326E-0C45-44E5-BCBA-72A25B92A725}"/>
      </w:docPartPr>
      <w:docPartBody>
        <w:p w:rsidR="006554ED" w:rsidRDefault="00FE79D9">
          <w:pPr>
            <w:pStyle w:val="120F6E05C0264836A0EEB99C300B6629"/>
          </w:pPr>
          <w:r w:rsidRPr="005D644E">
            <w:rPr>
              <w:rStyle w:val="PlaceholderText"/>
            </w:rPr>
            <w:t>Click here to enter text.</w:t>
          </w:r>
        </w:p>
      </w:docPartBody>
    </w:docPart>
    <w:docPart>
      <w:docPartPr>
        <w:name w:val="D51E7FE5982047CFAC9985FCCB51DCDF"/>
        <w:category>
          <w:name w:val="General"/>
          <w:gallery w:val="placeholder"/>
        </w:category>
        <w:types>
          <w:type w:val="bbPlcHdr"/>
        </w:types>
        <w:behaviors>
          <w:behavior w:val="content"/>
        </w:behaviors>
        <w:guid w:val="{F8515DFA-2AFD-4467-AA8F-56AEF3A5327B}"/>
      </w:docPartPr>
      <w:docPartBody>
        <w:p w:rsidR="006554ED" w:rsidRDefault="00FE79D9">
          <w:pPr>
            <w:pStyle w:val="D51E7FE5982047CFAC9985FCCB51DCDF"/>
          </w:pPr>
          <w:r w:rsidRPr="005D644E">
            <w:rPr>
              <w:rStyle w:val="PlaceholderText"/>
            </w:rPr>
            <w:t>Click here to enter text.</w:t>
          </w:r>
        </w:p>
      </w:docPartBody>
    </w:docPart>
    <w:docPart>
      <w:docPartPr>
        <w:name w:val="5BEF8559230348718D9582DABCD4E82F"/>
        <w:category>
          <w:name w:val="General"/>
          <w:gallery w:val="placeholder"/>
        </w:category>
        <w:types>
          <w:type w:val="bbPlcHdr"/>
        </w:types>
        <w:behaviors>
          <w:behavior w:val="content"/>
        </w:behaviors>
        <w:guid w:val="{00B799A9-4E90-4BB4-94E6-5E8540356C4F}"/>
      </w:docPartPr>
      <w:docPartBody>
        <w:p w:rsidR="006554ED" w:rsidRDefault="00FE79D9">
          <w:pPr>
            <w:pStyle w:val="5BEF8559230348718D9582DABCD4E82F"/>
          </w:pPr>
          <w:r w:rsidRPr="005D644E">
            <w:rPr>
              <w:rStyle w:val="PlaceholderText"/>
            </w:rPr>
            <w:t>Click here to enter text.</w:t>
          </w:r>
        </w:p>
      </w:docPartBody>
    </w:docPart>
    <w:docPart>
      <w:docPartPr>
        <w:name w:val="5ABAABE65DDB4525A5E94476EF83B075"/>
        <w:category>
          <w:name w:val="General"/>
          <w:gallery w:val="placeholder"/>
        </w:category>
        <w:types>
          <w:type w:val="bbPlcHdr"/>
        </w:types>
        <w:behaviors>
          <w:behavior w:val="content"/>
        </w:behaviors>
        <w:guid w:val="{0F9D8F56-AD59-475F-BD4E-FEEADBA2B559}"/>
      </w:docPartPr>
      <w:docPartBody>
        <w:p w:rsidR="006554ED" w:rsidRDefault="00FE79D9">
          <w:pPr>
            <w:pStyle w:val="5ABAABE65DDB4525A5E94476EF83B075"/>
          </w:pPr>
          <w:r w:rsidRPr="005D644E">
            <w:rPr>
              <w:rStyle w:val="PlaceholderText"/>
            </w:rPr>
            <w:t>Click here to enter text.</w:t>
          </w:r>
        </w:p>
      </w:docPartBody>
    </w:docPart>
    <w:docPart>
      <w:docPartPr>
        <w:name w:val="9CBD8A5F235242D680D704A16727879E"/>
        <w:category>
          <w:name w:val="General"/>
          <w:gallery w:val="placeholder"/>
        </w:category>
        <w:types>
          <w:type w:val="bbPlcHdr"/>
        </w:types>
        <w:behaviors>
          <w:behavior w:val="content"/>
        </w:behaviors>
        <w:guid w:val="{379BD7B3-5BD9-4425-AC2E-1AB982A642B4}"/>
      </w:docPartPr>
      <w:docPartBody>
        <w:p w:rsidR="006554ED" w:rsidRDefault="00FE79D9">
          <w:pPr>
            <w:pStyle w:val="9CBD8A5F235242D680D704A16727879E"/>
          </w:pPr>
          <w:r w:rsidRPr="00EB0F9A">
            <w:t>EDUCATION</w:t>
          </w:r>
        </w:p>
      </w:docPartBody>
    </w:docPart>
    <w:docPart>
      <w:docPartPr>
        <w:name w:val="9B463EA1CD984192870A22A99E38E0E5"/>
        <w:category>
          <w:name w:val="General"/>
          <w:gallery w:val="placeholder"/>
        </w:category>
        <w:types>
          <w:type w:val="bbPlcHdr"/>
        </w:types>
        <w:behaviors>
          <w:behavior w:val="content"/>
        </w:behaviors>
        <w:guid w:val="{9EA39EFF-15AB-46FE-8288-541B5F7C18EB}"/>
      </w:docPartPr>
      <w:docPartBody>
        <w:p w:rsidR="006554ED" w:rsidRDefault="00FE79D9">
          <w:pPr>
            <w:pStyle w:val="9B463EA1CD984192870A22A99E38E0E5"/>
          </w:pPr>
          <w:r w:rsidRPr="00EB0F9A">
            <w:t>TRAINING AND CERTIFICATION</w:t>
          </w:r>
        </w:p>
      </w:docPartBody>
    </w:docPart>
    <w:docPart>
      <w:docPartPr>
        <w:name w:val="84E5CEFC6C15489FBDE9D079F4D40504"/>
        <w:category>
          <w:name w:val="General"/>
          <w:gallery w:val="placeholder"/>
        </w:category>
        <w:types>
          <w:type w:val="bbPlcHdr"/>
        </w:types>
        <w:behaviors>
          <w:behavior w:val="content"/>
        </w:behaviors>
        <w:guid w:val="{9A911981-127E-4BA5-84D2-96D4E17B3F79}"/>
      </w:docPartPr>
      <w:docPartBody>
        <w:p w:rsidR="006554ED" w:rsidRDefault="00FE79D9">
          <w:pPr>
            <w:pStyle w:val="84E5CEFC6C15489FBDE9D079F4D40504"/>
          </w:pPr>
          <w:r w:rsidRPr="00231CEE">
            <w:rPr>
              <w:rStyle w:val="IntroductionStyleChar"/>
            </w:rPr>
            <w:t>SKILLS SUMMARY</w:t>
          </w:r>
        </w:p>
      </w:docPartBody>
    </w:docPart>
    <w:docPart>
      <w:docPartPr>
        <w:name w:val="0511A5635B7E4314A57EACFA254C8004"/>
        <w:category>
          <w:name w:val="General"/>
          <w:gallery w:val="placeholder"/>
        </w:category>
        <w:types>
          <w:type w:val="bbPlcHdr"/>
        </w:types>
        <w:behaviors>
          <w:behavior w:val="content"/>
        </w:behaviors>
        <w:guid w:val="{330A3FC2-BAEE-44EF-BC2E-156C1250356C}"/>
      </w:docPartPr>
      <w:docPartBody>
        <w:p w:rsidR="00B82052" w:rsidRDefault="006554ED" w:rsidP="006554ED">
          <w:pPr>
            <w:pStyle w:val="0511A5635B7E4314A57EACFA254C8004"/>
          </w:pPr>
          <w:r w:rsidRPr="00700991">
            <w:rPr>
              <w:rStyle w:val="BodyContentStyleChar"/>
            </w:rPr>
            <w:t>With more than __ years in the information technology industry, ______ has a wide range of experience providing project management, account management, developing, documenting, coding, modifying, testing and implementing business technology solutions…</w:t>
          </w:r>
        </w:p>
      </w:docPartBody>
    </w:docPart>
    <w:docPart>
      <w:docPartPr>
        <w:name w:val="7CED1363AB484CA0BC70342E1D7CDE8F"/>
        <w:category>
          <w:name w:val="General"/>
          <w:gallery w:val="placeholder"/>
        </w:category>
        <w:types>
          <w:type w:val="bbPlcHdr"/>
        </w:types>
        <w:behaviors>
          <w:behavior w:val="content"/>
        </w:behaviors>
        <w:guid w:val="{F6C86A75-4AD0-4B16-A401-E69446A62EDA}"/>
      </w:docPartPr>
      <w:docPartBody>
        <w:p w:rsidR="006107B1" w:rsidRDefault="00A62E09" w:rsidP="00A62E09">
          <w:pPr>
            <w:pStyle w:val="7CED1363AB484CA0BC70342E1D7CDE8F"/>
          </w:pPr>
          <w:r w:rsidRPr="005D644E">
            <w:rPr>
              <w:rStyle w:val="PlaceholderText"/>
            </w:rPr>
            <w:t>Click here to enter text.</w:t>
          </w:r>
        </w:p>
      </w:docPartBody>
    </w:docPart>
    <w:docPart>
      <w:docPartPr>
        <w:name w:val="290EE15EE7374A67986A1D62A1015413"/>
        <w:category>
          <w:name w:val="General"/>
          <w:gallery w:val="placeholder"/>
        </w:category>
        <w:types>
          <w:type w:val="bbPlcHdr"/>
        </w:types>
        <w:behaviors>
          <w:behavior w:val="content"/>
        </w:behaviors>
        <w:guid w:val="{2879EDD5-519E-4662-A3A7-EED9AF3F0F25}"/>
      </w:docPartPr>
      <w:docPartBody>
        <w:p w:rsidR="006107B1" w:rsidRDefault="00A62E09" w:rsidP="00A62E09">
          <w:pPr>
            <w:pStyle w:val="290EE15EE7374A67986A1D62A1015413"/>
          </w:pPr>
          <w:r w:rsidRPr="005D644E">
            <w:rPr>
              <w:rStyle w:val="PlaceholderText"/>
            </w:rPr>
            <w:t>Click here to enter text.</w:t>
          </w:r>
        </w:p>
      </w:docPartBody>
    </w:docPart>
    <w:docPart>
      <w:docPartPr>
        <w:name w:val="EFE28226EB5B47DE827A2AB2886C5823"/>
        <w:category>
          <w:name w:val="General"/>
          <w:gallery w:val="placeholder"/>
        </w:category>
        <w:types>
          <w:type w:val="bbPlcHdr"/>
        </w:types>
        <w:behaviors>
          <w:behavior w:val="content"/>
        </w:behaviors>
        <w:guid w:val="{2CE3CA94-3117-4A47-8309-E5D366263656}"/>
      </w:docPartPr>
      <w:docPartBody>
        <w:p w:rsidR="006107B1" w:rsidRDefault="00A62E09" w:rsidP="00A62E09">
          <w:pPr>
            <w:pStyle w:val="EFE28226EB5B47DE827A2AB2886C5823"/>
          </w:pPr>
          <w:r w:rsidRPr="005D644E">
            <w:rPr>
              <w:rStyle w:val="PlaceholderText"/>
            </w:rPr>
            <w:t>Click here to enter text.</w:t>
          </w:r>
        </w:p>
      </w:docPartBody>
    </w:docPart>
    <w:docPart>
      <w:docPartPr>
        <w:name w:val="76686CCFFD2B4B8C9E7C95F7076D626D"/>
        <w:category>
          <w:name w:val="General"/>
          <w:gallery w:val="placeholder"/>
        </w:category>
        <w:types>
          <w:type w:val="bbPlcHdr"/>
        </w:types>
        <w:behaviors>
          <w:behavior w:val="content"/>
        </w:behaviors>
        <w:guid w:val="{C5C59406-9449-4B0A-958E-A7E575A45CA7}"/>
      </w:docPartPr>
      <w:docPartBody>
        <w:p w:rsidR="00BE17D3" w:rsidRDefault="00F40268" w:rsidP="00F40268">
          <w:pPr>
            <w:pStyle w:val="76686CCFFD2B4B8C9E7C95F7076D626D"/>
          </w:pPr>
          <w:r w:rsidRPr="005D64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E79D9"/>
    <w:rsid w:val="001E2D73"/>
    <w:rsid w:val="0021510E"/>
    <w:rsid w:val="002516FD"/>
    <w:rsid w:val="002C0BCA"/>
    <w:rsid w:val="002D1DBA"/>
    <w:rsid w:val="00302312"/>
    <w:rsid w:val="00303166"/>
    <w:rsid w:val="0032792F"/>
    <w:rsid w:val="0039456A"/>
    <w:rsid w:val="0042299A"/>
    <w:rsid w:val="00487543"/>
    <w:rsid w:val="00492B2D"/>
    <w:rsid w:val="004B2296"/>
    <w:rsid w:val="0055053C"/>
    <w:rsid w:val="005B0AA4"/>
    <w:rsid w:val="005B75BE"/>
    <w:rsid w:val="006107B1"/>
    <w:rsid w:val="006554ED"/>
    <w:rsid w:val="00676E93"/>
    <w:rsid w:val="00682F81"/>
    <w:rsid w:val="00704C6B"/>
    <w:rsid w:val="00797BE5"/>
    <w:rsid w:val="007F22A8"/>
    <w:rsid w:val="008B17C6"/>
    <w:rsid w:val="008E5B98"/>
    <w:rsid w:val="00951597"/>
    <w:rsid w:val="009E6C48"/>
    <w:rsid w:val="00A0752D"/>
    <w:rsid w:val="00A62E09"/>
    <w:rsid w:val="00A7258F"/>
    <w:rsid w:val="00B625C9"/>
    <w:rsid w:val="00B82052"/>
    <w:rsid w:val="00BA2A9A"/>
    <w:rsid w:val="00BE17D3"/>
    <w:rsid w:val="00C94A86"/>
    <w:rsid w:val="00CC5D41"/>
    <w:rsid w:val="00D60B9B"/>
    <w:rsid w:val="00E53E60"/>
    <w:rsid w:val="00E64B20"/>
    <w:rsid w:val="00EA2484"/>
    <w:rsid w:val="00EC3332"/>
    <w:rsid w:val="00F40268"/>
    <w:rsid w:val="00F462DC"/>
    <w:rsid w:val="00F96684"/>
    <w:rsid w:val="00FD5CB9"/>
    <w:rsid w:val="00FE7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268"/>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554ED"/>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554ED"/>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554ED"/>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554ED"/>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7CED1363AB484CA0BC70342E1D7CDE8F">
    <w:name w:val="7CED1363AB484CA0BC70342E1D7CDE8F"/>
    <w:rsid w:val="00A62E09"/>
    <w:rPr>
      <w:lang w:val="en-SG" w:eastAsia="en-SG"/>
    </w:rPr>
  </w:style>
  <w:style w:type="paragraph" w:customStyle="1" w:styleId="290EE15EE7374A67986A1D62A1015413">
    <w:name w:val="290EE15EE7374A67986A1D62A1015413"/>
    <w:rsid w:val="00A62E09"/>
    <w:rPr>
      <w:lang w:val="en-SG" w:eastAsia="en-SG"/>
    </w:rPr>
  </w:style>
  <w:style w:type="paragraph" w:customStyle="1" w:styleId="EFE28226EB5B47DE827A2AB2886C5823">
    <w:name w:val="EFE28226EB5B47DE827A2AB2886C5823"/>
    <w:rsid w:val="00A62E09"/>
    <w:rPr>
      <w:lang w:val="en-SG" w:eastAsia="en-SG"/>
    </w:rPr>
  </w:style>
  <w:style w:type="paragraph" w:customStyle="1" w:styleId="76686CCFFD2B4B8C9E7C95F7076D626D">
    <w:name w:val="76686CCFFD2B4B8C9E7C95F7076D626D"/>
    <w:rsid w:val="00F402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61958D61FBC94B9532385375BAB4F4" ma:contentTypeVersion="0" ma:contentTypeDescription="Create a new document." ma:contentTypeScope="" ma:versionID="df9d38914b52ad39901c79c3adb7ca6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2F50E-D605-4563-9CBC-169F69542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3.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3859E0-AC68-4B08-BB32-C1B07789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Template>
  <TotalTime>4</TotalTime>
  <Pages>5</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karen.sellers</dc:creator>
  <cp:lastModifiedBy>Jayakiran</cp:lastModifiedBy>
  <cp:revision>6</cp:revision>
  <dcterms:created xsi:type="dcterms:W3CDTF">2018-09-26T13:49:00Z</dcterms:created>
  <dcterms:modified xsi:type="dcterms:W3CDTF">2018-10-09T07:02:00Z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0x0101000D61958D61FBC94B9532385375BAB4F4</vt:lpwstr>
  </property>
  <property fmtid="{D5CDD505-2E9C-101B-9397-08002B2CF9AE}" pid="4" name="Service line">
    <vt:lpwstr/>
  </property>
  <property fmtid="{D5CDD505-2E9C-101B-9397-08002B2CF9AE}" pid="5" name="Proposition1">
    <vt:lpwstr/>
  </property>
  <property fmtid="{D5CDD505-2E9C-101B-9397-08002B2CF9AE}" pid="6" name="c5aebc35b3e840e5912c276ffe755dcf">
    <vt:lpwstr/>
  </property>
  <property fmtid="{D5CDD505-2E9C-101B-9397-08002B2CF9AE}" pid="7" name="Abstract">
    <vt:lpwstr>CV-resume_EN-A4</vt:lpwstr>
  </property>
  <property fmtid="{D5CDD505-2E9C-101B-9397-08002B2CF9AE}" pid="8" name="Published By">
    <vt:lpwstr>Stiller, Regina C55167</vt:lpwstr>
  </property>
  <property fmtid="{D5CDD505-2E9C-101B-9397-08002B2CF9AE}" pid="9" name="Language">
    <vt:lpwstr>EN</vt:lpwstr>
  </property>
  <property fmtid="{D5CDD505-2E9C-101B-9397-08002B2CF9AE}" pid="10" name="Best Before Date">
    <vt:lpwstr>2018-01-09T00:00:00+00:00</vt:lpwstr>
  </property>
  <property fmtid="{D5CDD505-2E9C-101B-9397-08002B2CF9AE}" pid="11" name="BS Document Sub Type">
    <vt:lpwstr>Business Aid</vt:lpwstr>
  </property>
  <property fmtid="{D5CDD505-2E9C-101B-9397-08002B2CF9AE}" pid="12" name="CSMeta2010Field">
    <vt:lpwstr>1a5f5e09-18d2-412b-8ba8-ac38e4def1c3;2013-01-14 19:38:39;FULLYMANUALCLASSIFIED;Business theme:2013-01-14 19:38:39|False||PENDINGCLASSIFICATION|2013-01-14 19:38:39|UNDEFINED;Organization:2013-01-14 19:38:39|False||PENDINGCLASSIFICATION|2013-01-14 19:38:39|</vt:lpwstr>
  </property>
  <property fmtid="{D5CDD505-2E9C-101B-9397-08002B2CF9AE}" pid="13" name="Owner Organisation">
    <vt:lpwstr>United States</vt:lpwstr>
  </property>
  <property fmtid="{D5CDD505-2E9C-101B-9397-08002B2CF9AE}" pid="14" name="External Use">
    <vt:lpwstr>No</vt:lpwstr>
  </property>
  <property fmtid="{D5CDD505-2E9C-101B-9397-08002B2CF9AE}" pid="15" name="c79d12643ffc4d60ab657aaa1718cc32">
    <vt:lpwstr>North America432c26d4-6fa6-4d6a-a083-35cd92b71c1e</vt:lpwstr>
  </property>
  <property fmtid="{D5CDD505-2E9C-101B-9397-08002B2CF9AE}" pid="16" name="h4c66fbf292e4125b0e390af25f11c04">
    <vt:lpwstr/>
  </property>
  <property fmtid="{D5CDD505-2E9C-101B-9397-08002B2CF9AE}" pid="17" name="eafb632c3f5c40ba98242be6bbd6bb17">
    <vt:lpwstr/>
  </property>
  <property fmtid="{D5CDD505-2E9C-101B-9397-08002B2CF9AE}" pid="18" name="p43f7bb208e443c9b50eb304fe6606a3">
    <vt:lpwstr/>
  </property>
  <property fmtid="{D5CDD505-2E9C-101B-9397-08002B2CF9AE}" pid="19" name="TaxCatchAll">
    <vt:lpwstr>36</vt:lpwstr>
  </property>
  <property fmtid="{D5CDD505-2E9C-101B-9397-08002B2CF9AE}" pid="20" name="Publication Date">
    <vt:lpwstr>2013-01-09T00:00:00+00:00</vt:lpwstr>
  </property>
</Properties>
</file>